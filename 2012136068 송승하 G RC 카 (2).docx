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Default="005751F7">
          <w:pPr>
            <w:rPr>
              <w:kern w:val="28"/>
            </w:rPr>
          </w:pPr>
        </w:p>
        <w:p w:rsidR="006D3942" w:rsidRDefault="00731F7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  <w:lang w:eastAsia="ko-KR"/>
            </w:rPr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442269" w:rsidRDefault="00CC1D20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8710987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F0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" filled="f" stroked="f">
                    <v:textbox>
                      <w:txbxContent>
                        <w:p w:rsidR="00694B31" w:rsidRPr="00442269" w:rsidRDefault="00694B31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8710987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>
            <w:rPr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6852DB">
            <w:rPr>
              <w:noProof/>
              <w:sz w:val="56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4B31" w:rsidRPr="00731F78" w:rsidRDefault="00694B31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694B31" w:rsidRPr="00731F78" w:rsidRDefault="00694B31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Default="00694B31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694B31" w:rsidRPr="006852DB" w:rsidRDefault="00694B31" w:rsidP="006852DB">
                                <w:pPr>
                                  <w:rPr>
                                    <w:rFonts w:eastAsia="돋움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uHtg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" filled="f" stroked="f">
                    <v:textbox>
                      <w:txbxContent>
                        <w:p w:rsidR="00694B31" w:rsidRDefault="00694B31">
                          <w:pPr>
                            <w:pStyle w:val="a5"/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694B31" w:rsidRPr="006852DB" w:rsidRDefault="00694B31" w:rsidP="006852DB">
                          <w:pPr>
                            <w:rPr>
                              <w:rFonts w:eastAsia="돋움" w:hint="eastAsia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B34F026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040F2F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A08D144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375DAF" w:rsidRDefault="00375DAF">
                                <w:pP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가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속도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382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94B31" w:rsidRPr="00375DAF" w:rsidRDefault="00375DAF">
                          <w:pP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가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속도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>
            <w:rPr>
              <w:sz w:val="56"/>
              <w:lang w:eastAsia="ko-KR"/>
            </w:rPr>
            <w:br w:type="page"/>
          </w:r>
          <w:r w:rsidR="001E6BB4">
            <w:rPr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4B31" w:rsidRPr="00442269" w:rsidRDefault="00694B31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694B31" w:rsidRDefault="00694B31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694B31" w:rsidRPr="00442269" w:rsidRDefault="00694B31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694B31" w:rsidRDefault="00694B31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>
            <w:rPr>
              <w:sz w:val="56"/>
              <w:lang w:eastAsia="ko-KR"/>
            </w:rPr>
            <w:t xml:space="preserve"> </w:t>
          </w:r>
        </w:p>
      </w:sdtContent>
    </w:sdt>
    <w:sdt>
      <w:sdt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D3942" w:rsidRDefault="006852DB">
          <w:pPr>
            <w:pStyle w:val="a4"/>
            <w:rPr>
              <w:lang w:eastAsia="ko-KR"/>
            </w:rPr>
          </w:pPr>
          <w:r>
            <w:rPr>
              <w:rFonts w:eastAsia="바탕" w:hint="eastAsia"/>
              <w:lang w:eastAsia="ko-KR"/>
            </w:rPr>
            <w:t xml:space="preserve">G RC </w:t>
          </w:r>
          <w:r>
            <w:rPr>
              <w:rFonts w:eastAsia="바탕" w:hint="eastAsia"/>
              <w:lang w:eastAsia="ko-KR"/>
            </w:rPr>
            <w:t>카</w:t>
          </w:r>
        </w:p>
      </w:sdtContent>
    </w:sdt>
    <w:p w:rsidR="006D3942" w:rsidRPr="001E6BB4" w:rsidRDefault="00CC1D20">
      <w:pPr>
        <w:pStyle w:val="a5"/>
        <w:rPr>
          <w:rFonts w:ascii="HY견고딕" w:eastAsia="HY견고딕"/>
          <w:sz w:val="40"/>
          <w:szCs w:val="40"/>
          <w:lang w:eastAsia="ko-KR"/>
        </w:rPr>
      </w:pPr>
      <w:sdt>
        <w:sdtPr>
          <w:rPr>
            <w:rFonts w:ascii="HY견고딕" w:eastAsia="HY견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6BB4" w:rsidRPr="001E6BB4">
            <w:rPr>
              <w:rFonts w:ascii="HY견고딕" w:eastAsia="HY견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1E6BB4">
        <w:rPr>
          <w:rFonts w:ascii="HY견고딕" w:eastAsia="HY견고딕" w:hint="eastAsia"/>
          <w:sz w:val="40"/>
          <w:szCs w:val="40"/>
          <w:lang w:eastAsia="ko-KR"/>
        </w:rPr>
        <w:t xml:space="preserve"> 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1.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proofErr w:type="gramEnd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2.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>3.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재료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>4.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구상도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6D3942" w:rsidRDefault="006D3942">
      <w:pPr>
        <w:rPr>
          <w:lang w:eastAsia="ko-KR"/>
        </w:rPr>
      </w:pPr>
    </w:p>
    <w:p w:rsidR="00731F78" w:rsidRDefault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101069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 w:rsidRPr="00731F78">
        <w:rPr>
          <w:lang w:eastAsia="ko-KR"/>
        </w:rPr>
        <w:lastRenderedPageBreak/>
        <w:t>제작동기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  <w:proofErr w:type="spellStart"/>
      <w:r>
        <w:rPr>
          <w:rFonts w:eastAsia="나눔명조"/>
          <w:sz w:val="26"/>
          <w:szCs w:val="26"/>
          <w:shd w:val="clear" w:color="auto" w:fill="FFFFFF"/>
        </w:rPr>
        <w:t>아두이노를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것이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무엇일까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생각하던중에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RC</w:t>
      </w:r>
      <w:r>
        <w:rPr>
          <w:rFonts w:eastAsia="나눔명조"/>
          <w:sz w:val="26"/>
          <w:szCs w:val="26"/>
          <w:shd w:val="clear" w:color="auto" w:fill="FFFFFF"/>
        </w:rPr>
        <w:t>카라면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재미있게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생각되어서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선택하였음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bookmarkStart w:id="0" w:name="_성능"/>
      <w:bookmarkEnd w:id="0"/>
      <w:r>
        <w:rPr>
          <w:rFonts w:hint="eastAsia"/>
          <w:lang w:eastAsia="ko-KR"/>
        </w:rPr>
        <w:t>성능</w:t>
      </w:r>
    </w:p>
    <w:p w:rsidR="00731F78" w:rsidRDefault="00731F78" w:rsidP="00731F78">
      <w:pPr>
        <w:rPr>
          <w:rFonts w:eastAsia="돋움"/>
          <w:lang w:eastAsia="ko-KR"/>
        </w:rPr>
      </w:pPr>
    </w:p>
    <w:p w:rsidR="007F2AB2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  <w:r>
        <w:rPr>
          <w:rFonts w:ascii="나눔명조" w:eastAsia="나눔명조" w:hAnsi="나눔명조"/>
          <w:sz w:val="26"/>
          <w:szCs w:val="26"/>
          <w:shd w:val="clear" w:color="auto" w:fill="FFFFFF"/>
        </w:rPr>
        <w:t>1</w:t>
      </w:r>
      <w:r w:rsidR="007F2AB2">
        <w:rPr>
          <w:rFonts w:ascii="나눔명조" w:eastAsia="나눔명조" w:hAnsi="나눔명조"/>
          <w:sz w:val="26"/>
          <w:szCs w:val="26"/>
          <w:shd w:val="clear" w:color="auto" w:fill="FFFFFF"/>
        </w:rPr>
        <w:t>)</w:t>
      </w:r>
      <w:r w:rsidR="007F2AB2"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조이스틱모듈을 이용한 조종</w:t>
      </w:r>
    </w:p>
    <w:p w:rsidR="00731F78" w:rsidRDefault="007F2AB2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r w:rsidR="00731F78"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2)</w:t>
      </w:r>
      <w:r w:rsidR="00731F78">
        <w:rPr>
          <w:rFonts w:eastAsia="나눔명조"/>
          <w:sz w:val="26"/>
          <w:szCs w:val="26"/>
          <w:shd w:val="clear" w:color="auto" w:fill="FFFFFF"/>
        </w:rPr>
        <w:t>블루투스</w:t>
      </w:r>
      <w:r w:rsidR="00731F78">
        <w:rPr>
          <w:rFonts w:eastAsia="나눔명조" w:hint="eastAsia"/>
          <w:sz w:val="26"/>
          <w:szCs w:val="26"/>
          <w:shd w:val="clear" w:color="auto" w:fill="FFFFFF"/>
        </w:rPr>
        <w:t>모듈을</w:t>
      </w:r>
      <w:r w:rsidR="00731F78">
        <w:rPr>
          <w:rFonts w:eastAsia="나눔명조" w:hint="eastAsia"/>
          <w:sz w:val="26"/>
          <w:szCs w:val="26"/>
          <w:shd w:val="clear" w:color="auto" w:fill="FFFFFF"/>
        </w:rPr>
        <w:t xml:space="preserve"> </w:t>
      </w:r>
      <w:r w:rsidR="00731F78">
        <w:rPr>
          <w:rFonts w:eastAsia="나눔명조"/>
          <w:sz w:val="26"/>
          <w:szCs w:val="26"/>
          <w:shd w:val="clear" w:color="auto" w:fill="FFFFFF"/>
        </w:rPr>
        <w:t>이용</w:t>
      </w:r>
      <w:r w:rsidR="00731F78">
        <w:rPr>
          <w:rFonts w:eastAsia="나눔명조" w:hint="eastAsia"/>
          <w:sz w:val="26"/>
          <w:szCs w:val="26"/>
          <w:shd w:val="clear" w:color="auto" w:fill="FFFFFF"/>
        </w:rPr>
        <w:t>하여</w:t>
      </w:r>
      <w:r w:rsidR="00731F78">
        <w:rPr>
          <w:rFonts w:eastAsia="나눔명조"/>
          <w:sz w:val="26"/>
          <w:szCs w:val="26"/>
          <w:shd w:val="clear" w:color="auto" w:fill="FFFFFF"/>
        </w:rPr>
        <w:t xml:space="preserve"> </w:t>
      </w:r>
      <w:r w:rsidR="00731F78">
        <w:rPr>
          <w:rFonts w:eastAsia="나눔명조"/>
          <w:sz w:val="26"/>
          <w:szCs w:val="26"/>
          <w:shd w:val="clear" w:color="auto" w:fill="FFFFFF"/>
        </w:rPr>
        <w:t>조종을</w:t>
      </w:r>
      <w:r w:rsidR="00731F78">
        <w:rPr>
          <w:rFonts w:eastAsia="나눔명조"/>
          <w:sz w:val="26"/>
          <w:szCs w:val="26"/>
          <w:shd w:val="clear" w:color="auto" w:fill="FFFFFF"/>
        </w:rPr>
        <w:t xml:space="preserve"> </w:t>
      </w:r>
      <w:r w:rsidR="00731F78">
        <w:rPr>
          <w:rFonts w:eastAsia="나눔명조"/>
          <w:sz w:val="26"/>
          <w:szCs w:val="26"/>
          <w:shd w:val="clear" w:color="auto" w:fill="FFFFFF"/>
        </w:rPr>
        <w:t>할</w:t>
      </w:r>
      <w:r w:rsidR="00731F78">
        <w:rPr>
          <w:rFonts w:eastAsia="나눔명조"/>
          <w:sz w:val="26"/>
          <w:szCs w:val="26"/>
          <w:shd w:val="clear" w:color="auto" w:fill="FFFFFF"/>
        </w:rPr>
        <w:t xml:space="preserve"> </w:t>
      </w:r>
      <w:r w:rsidR="00731F78">
        <w:rPr>
          <w:rFonts w:eastAsia="나눔명조"/>
          <w:sz w:val="26"/>
          <w:szCs w:val="26"/>
          <w:shd w:val="clear" w:color="auto" w:fill="FFFFFF"/>
        </w:rPr>
        <w:t>수</w:t>
      </w:r>
      <w:r w:rsidR="00731F78">
        <w:rPr>
          <w:rFonts w:eastAsia="나눔명조"/>
          <w:sz w:val="26"/>
          <w:szCs w:val="26"/>
          <w:shd w:val="clear" w:color="auto" w:fill="FFFFFF"/>
        </w:rPr>
        <w:t xml:space="preserve"> </w:t>
      </w:r>
      <w:r w:rsidR="00731F78">
        <w:rPr>
          <w:rFonts w:eastAsia="나눔명조"/>
          <w:sz w:val="26"/>
          <w:szCs w:val="26"/>
          <w:shd w:val="clear" w:color="auto" w:fill="FFFFFF"/>
        </w:rPr>
        <w:t>있는</w:t>
      </w:r>
      <w:r w:rsidR="00731F78"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 w:rsidR="00731F78">
        <w:rPr>
          <w:rFonts w:eastAsia="나눔명조"/>
          <w:sz w:val="26"/>
          <w:szCs w:val="26"/>
          <w:shd w:val="clear" w:color="auto" w:fill="FFFFFF"/>
        </w:rPr>
        <w:t>리모콘구현</w:t>
      </w:r>
      <w:proofErr w:type="spellEnd"/>
      <w:r w:rsidR="00731F78"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3)</w:t>
      </w:r>
      <w:r>
        <w:rPr>
          <w:rFonts w:eastAsia="나눔명조"/>
          <w:sz w:val="26"/>
          <w:szCs w:val="26"/>
          <w:shd w:val="clear" w:color="auto" w:fill="FFFFFF"/>
        </w:rPr>
        <w:t>속도조절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F2AB2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4)</w:t>
      </w:r>
      <w:r>
        <w:rPr>
          <w:rFonts w:eastAsia="나눔명조"/>
          <w:sz w:val="26"/>
          <w:szCs w:val="26"/>
          <w:shd w:val="clear" w:color="auto" w:fill="FFFFFF"/>
        </w:rPr>
        <w:t>차체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 w:rsidR="007F2AB2">
        <w:rPr>
          <w:rFonts w:eastAsia="나눔명조" w:hint="eastAsia"/>
          <w:sz w:val="26"/>
          <w:szCs w:val="26"/>
          <w:shd w:val="clear" w:color="auto" w:fill="FFFFFF"/>
        </w:rPr>
        <w:t>밑면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 w:rsidR="007F2AB2">
        <w:rPr>
          <w:rFonts w:eastAsia="나눔명조"/>
          <w:sz w:val="26"/>
          <w:szCs w:val="26"/>
          <w:shd w:val="clear" w:color="auto" w:fill="FFFFFF"/>
        </w:rPr>
        <w:t>4</w:t>
      </w:r>
      <w:r w:rsidR="007F2AB2">
        <w:rPr>
          <w:rFonts w:eastAsia="나눔명조" w:hint="eastAsia"/>
          <w:sz w:val="26"/>
          <w:szCs w:val="26"/>
          <w:shd w:val="clear" w:color="auto" w:fill="FFFFFF"/>
        </w:rPr>
        <w:t>색</w:t>
      </w:r>
      <w:r w:rsidR="007F2AB2">
        <w:rPr>
          <w:rFonts w:eastAsia="나눔명조" w:hint="eastAsia"/>
          <w:sz w:val="26"/>
          <w:szCs w:val="26"/>
          <w:shd w:val="clear" w:color="auto" w:fill="FFFFFF"/>
        </w:rPr>
        <w:t xml:space="preserve"> </w:t>
      </w:r>
      <w:r w:rsidR="007F2AB2"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LED</w:t>
      </w:r>
      <w:r w:rsidR="007F2AB2">
        <w:rPr>
          <w:rFonts w:ascii="나눔명조" w:eastAsia="나눔명조" w:hAnsi="나눔명조"/>
          <w:sz w:val="26"/>
          <w:szCs w:val="26"/>
          <w:shd w:val="clear" w:color="auto" w:fill="FFFFFF"/>
        </w:rPr>
        <w:t xml:space="preserve"> </w:t>
      </w:r>
      <w:r w:rsidR="007F2AB2"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색깔조절</w:t>
      </w:r>
    </w:p>
    <w:p w:rsidR="00731F78" w:rsidRPr="00C549C7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5)</w:t>
      </w:r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</w:p>
    <w:p w:rsidR="00731F78" w:rsidRDefault="00731F78" w:rsidP="00731F78">
      <w:pPr>
        <w:pStyle w:val="af5"/>
      </w:pPr>
      <w:proofErr w:type="gramStart"/>
      <w:r>
        <w:rPr>
          <w:rFonts w:eastAsia="나눔명조"/>
          <w:sz w:val="26"/>
          <w:szCs w:val="26"/>
          <w:shd w:val="clear" w:color="auto" w:fill="FFFFFF"/>
        </w:rPr>
        <w:t>공통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전후좌우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초음파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부착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5-1)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측방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으로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이동시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사물과의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거리를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인식후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충돌할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위험이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정지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알림음</w:t>
      </w:r>
      <w:proofErr w:type="spell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5-2)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eastAsia="나눔명조" w:hAnsi="나눔명조"/>
          <w:sz w:val="26"/>
          <w:szCs w:val="26"/>
          <w:shd w:val="clear" w:color="auto" w:fill="FFFFFF"/>
        </w:rPr>
        <w:t xml:space="preserve">　</w:t>
      </w:r>
      <w:r>
        <w:rPr>
          <w:rFonts w:eastAsia="나눔명조"/>
          <w:sz w:val="26"/>
          <w:szCs w:val="26"/>
          <w:shd w:val="clear" w:color="auto" w:fill="FFFFFF"/>
        </w:rPr>
        <w:t>오른쪽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왼쪽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에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공간이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자동으로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하는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알고리즘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재료</w:t>
      </w:r>
    </w:p>
    <w:p w:rsidR="00731F78" w:rsidRDefault="00731F78">
      <w:pPr>
        <w:spacing w:line="276" w:lineRule="auto"/>
        <w:rPr>
          <w:rFonts w:eastAsia="돋움"/>
          <w:lang w:eastAsia="ko-KR"/>
        </w:rPr>
      </w:pPr>
    </w:p>
    <w:tbl>
      <w:tblPr>
        <w:tblStyle w:val="1-5"/>
        <w:tblW w:w="9778" w:type="dxa"/>
        <w:tblLook w:val="04A0" w:firstRow="1" w:lastRow="0" w:firstColumn="1" w:lastColumn="0" w:noHBand="0" w:noVBand="1"/>
      </w:tblPr>
      <w:tblGrid>
        <w:gridCol w:w="1721"/>
        <w:gridCol w:w="1663"/>
        <w:gridCol w:w="1623"/>
        <w:gridCol w:w="1623"/>
        <w:gridCol w:w="1629"/>
        <w:gridCol w:w="1519"/>
      </w:tblGrid>
      <w:tr w:rsidR="004D0419" w:rsidTr="0024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0873F4" w:rsidRDefault="004D0419" w:rsidP="004D0419">
            <w:pPr>
              <w:jc w:val="right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</w:p>
        </w:tc>
        <w:tc>
          <w:tcPr>
            <w:tcW w:w="1663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부품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 xml:space="preserve"> 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명칭</w:t>
            </w:r>
          </w:p>
        </w:tc>
        <w:tc>
          <w:tcPr>
            <w:tcW w:w="1623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개수</w:t>
            </w:r>
          </w:p>
        </w:tc>
        <w:tc>
          <w:tcPr>
            <w:tcW w:w="1623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단가</w:t>
            </w:r>
          </w:p>
        </w:tc>
        <w:tc>
          <w:tcPr>
            <w:tcW w:w="1629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>
              <w:rPr>
                <w:rFonts w:asciiTheme="majorHAnsi" w:eastAsia="돋움" w:hAnsiTheme="majorHAnsi" w:hint="eastAsia"/>
                <w:sz w:val="28"/>
                <w:szCs w:val="28"/>
                <w:lang w:eastAsia="ko-KR"/>
              </w:rPr>
              <w:t>총합</w:t>
            </w:r>
          </w:p>
        </w:tc>
        <w:tc>
          <w:tcPr>
            <w:tcW w:w="1519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링크</w:t>
            </w:r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프레임</w:t>
            </w:r>
          </w:p>
        </w:tc>
        <w:tc>
          <w:tcPr>
            <w:tcW w:w="1663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 xml:space="preserve">2WD </w:t>
            </w:r>
            <w:proofErr w:type="spellStart"/>
            <w:r>
              <w:rPr>
                <w:rFonts w:asciiTheme="minorEastAsia" w:eastAsia="돋움" w:hAnsiTheme="minorEastAsia"/>
                <w:lang w:eastAsia="ko-KR"/>
              </w:rPr>
              <w:t>miniQ</w:t>
            </w:r>
            <w:proofErr w:type="spellEnd"/>
            <w:r>
              <w:rPr>
                <w:rFonts w:asciiTheme="minorEastAsia" w:eastAsia="돋움" w:hAnsiTheme="minorEastAsia" w:hint="eastAsia"/>
                <w:lang w:eastAsia="ko-KR"/>
              </w:rPr>
              <w:t xml:space="preserve">  </w:t>
            </w:r>
          </w:p>
        </w:tc>
        <w:tc>
          <w:tcPr>
            <w:tcW w:w="1623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23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629" w:type="dxa"/>
          </w:tcPr>
          <w:p w:rsidR="00757223" w:rsidRPr="00757223" w:rsidRDefault="00757223" w:rsidP="00F066BE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519" w:type="dxa"/>
          </w:tcPr>
          <w:p w:rsidR="004D0419" w:rsidRPr="00757223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0" w:history="1">
              <w:r w:rsidR="00757223" w:rsidRPr="00757223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2WD miniQ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블루투스</w:t>
            </w:r>
            <w:proofErr w:type="spellEnd"/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모듈</w:t>
            </w:r>
          </w:p>
        </w:tc>
        <w:tc>
          <w:tcPr>
            <w:tcW w:w="1663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HC-06</w:t>
            </w:r>
          </w:p>
        </w:tc>
        <w:tc>
          <w:tcPr>
            <w:tcW w:w="1623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23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4840</w:t>
            </w:r>
          </w:p>
        </w:tc>
        <w:tc>
          <w:tcPr>
            <w:tcW w:w="1629" w:type="dxa"/>
          </w:tcPr>
          <w:p w:rsidR="004D0419" w:rsidRPr="004D0419" w:rsidRDefault="004D0419" w:rsidP="004D0419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21860</w:t>
            </w:r>
          </w:p>
        </w:tc>
        <w:tc>
          <w:tcPr>
            <w:tcW w:w="1519" w:type="dxa"/>
          </w:tcPr>
          <w:p w:rsidR="004D0419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1" w:history="1">
              <w:r w:rsidR="004D0419" w:rsidRPr="004D0419">
                <w:rPr>
                  <w:rStyle w:val="af7"/>
                  <w:rFonts w:asciiTheme="minorEastAsia" w:eastAsia="돋움" w:hAnsiTheme="minorEastAsia"/>
                  <w:lang w:eastAsia="ko-KR"/>
                </w:rPr>
                <w:t>HC-06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모터</w:t>
            </w:r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드라이브</w:t>
            </w:r>
          </w:p>
        </w:tc>
        <w:tc>
          <w:tcPr>
            <w:tcW w:w="1663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proofErr w:type="spellStart"/>
            <w:r>
              <w:rPr>
                <w:color w:val="999999"/>
                <w:sz w:val="18"/>
                <w:szCs w:val="18"/>
              </w:rPr>
              <w:t>Pololu</w:t>
            </w:r>
            <w:proofErr w:type="spellEnd"/>
            <w:r>
              <w:rPr>
                <w:color w:val="999999"/>
                <w:sz w:val="18"/>
                <w:szCs w:val="18"/>
              </w:rPr>
              <w:t xml:space="preserve"> DRV8835</w:t>
            </w:r>
          </w:p>
        </w:tc>
        <w:tc>
          <w:tcPr>
            <w:tcW w:w="1623" w:type="dxa"/>
          </w:tcPr>
          <w:p w:rsidR="004D0419" w:rsidRPr="004D0419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23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840</w:t>
            </w:r>
            <w:r w:rsidR="00F066BE">
              <w:rPr>
                <w:rFonts w:asciiTheme="minorEastAsia" w:eastAsia="돋움" w:hAnsiTheme="minorEastAsia" w:hint="eastAsia"/>
                <w:lang w:eastAsia="ko-KR"/>
              </w:rPr>
              <w:t>0</w:t>
            </w:r>
          </w:p>
        </w:tc>
        <w:tc>
          <w:tcPr>
            <w:tcW w:w="1629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8400</w:t>
            </w:r>
          </w:p>
        </w:tc>
        <w:tc>
          <w:tcPr>
            <w:tcW w:w="1519" w:type="dxa"/>
          </w:tcPr>
          <w:p w:rsidR="004D0419" w:rsidRPr="000873F4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2" w:history="1">
              <w:r w:rsidR="005A4747" w:rsidRPr="005A4747">
                <w:rPr>
                  <w:rStyle w:val="af7"/>
                  <w:sz w:val="18"/>
                  <w:szCs w:val="18"/>
                </w:rPr>
                <w:t>Pololu DRV8835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0873F4" w:rsidRDefault="004D0419" w:rsidP="000873F4">
            <w:pPr>
              <w:ind w:firstLineChars="100" w:firstLine="220"/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>
              <w:rPr>
                <w:rFonts w:ascii="바탕체" w:eastAsia="바탕체" w:hAnsi="바탕체" w:cs="바탕체" w:hint="eastAsia"/>
                <w:lang w:eastAsia="ko-KR"/>
              </w:rPr>
              <w:t>브레드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보드</w:t>
            </w:r>
            <w:r w:rsidR="00F4540E">
              <w:rPr>
                <w:rFonts w:ascii="바탕체" w:eastAsia="바탕체" w:hAnsi="바탕체" w:cs="바탕체"/>
                <w:lang w:eastAsia="ko-KR"/>
              </w:rPr>
              <w:t xml:space="preserve"> </w:t>
            </w:r>
          </w:p>
        </w:tc>
        <w:tc>
          <w:tcPr>
            <w:tcW w:w="1663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proofErr w:type="spellStart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브레드</w:t>
            </w:r>
            <w:proofErr w:type="spellEnd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 xml:space="preserve"> 보드 미니</w:t>
            </w:r>
          </w:p>
        </w:tc>
        <w:tc>
          <w:tcPr>
            <w:tcW w:w="1623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23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900</w:t>
            </w:r>
          </w:p>
        </w:tc>
        <w:tc>
          <w:tcPr>
            <w:tcW w:w="1629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3300</w:t>
            </w:r>
          </w:p>
        </w:tc>
        <w:tc>
          <w:tcPr>
            <w:tcW w:w="1519" w:type="dxa"/>
          </w:tcPr>
          <w:p w:rsidR="004D0419" w:rsidRPr="000873F4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3" w:history="1">
              <w:r w:rsidR="00F4540E" w:rsidRPr="00F4540E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브레드보드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  <w:r w:rsidR="006B1D88"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  <w:proofErr w:type="spellStart"/>
            <w:r w:rsidR="006B1D88">
              <w:rPr>
                <w:rFonts w:ascii="바탕체" w:eastAsia="바탕체" w:hAnsi="바탕체" w:cs="바탕체" w:hint="eastAsia"/>
                <w:lang w:eastAsia="ko-KR"/>
              </w:rPr>
              <w:t>홀더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</w:p>
        </w:tc>
        <w:tc>
          <w:tcPr>
            <w:tcW w:w="1663" w:type="dxa"/>
          </w:tcPr>
          <w:p w:rsidR="004D0419" w:rsidRPr="006B1D88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BH-4AA</w:t>
            </w:r>
          </w:p>
        </w:tc>
        <w:tc>
          <w:tcPr>
            <w:tcW w:w="1623" w:type="dxa"/>
          </w:tcPr>
          <w:p w:rsidR="004D0419" w:rsidRPr="006B1D88" w:rsidRDefault="006B1D88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23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1040</w:t>
            </w:r>
          </w:p>
        </w:tc>
        <w:tc>
          <w:tcPr>
            <w:tcW w:w="1629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2080</w:t>
            </w:r>
          </w:p>
        </w:tc>
        <w:tc>
          <w:tcPr>
            <w:tcW w:w="1519" w:type="dxa"/>
          </w:tcPr>
          <w:p w:rsidR="004D0419" w:rsidRPr="000873F4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4" w:history="1">
              <w:r w:rsidR="00232ABB" w:rsidRPr="00232ABB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BH-4AA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E2036C" w:rsidRDefault="00C549C7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초음파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="돋움" w:hAnsiTheme="minorEastAsia" w:hint="eastAsia"/>
                <w:lang w:eastAsia="ko-KR"/>
              </w:rPr>
              <w:t>거리센서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="돋움" w:hAnsiTheme="minorEastAsia" w:hint="eastAsia"/>
                <w:lang w:eastAsia="ko-KR"/>
              </w:rPr>
              <w:t>모듈</w:t>
            </w:r>
          </w:p>
        </w:tc>
        <w:tc>
          <w:tcPr>
            <w:tcW w:w="1663" w:type="dxa"/>
          </w:tcPr>
          <w:p w:rsidR="004D0419" w:rsidRPr="000873F4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HC-SR04</w:t>
            </w:r>
          </w:p>
        </w:tc>
        <w:tc>
          <w:tcPr>
            <w:tcW w:w="1623" w:type="dxa"/>
          </w:tcPr>
          <w:p w:rsidR="004D0419" w:rsidRPr="004455E9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4</w:t>
            </w:r>
          </w:p>
        </w:tc>
        <w:tc>
          <w:tcPr>
            <w:tcW w:w="1623" w:type="dxa"/>
          </w:tcPr>
          <w:p w:rsidR="004D0419" w:rsidRPr="004455E9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1300</w:t>
            </w:r>
          </w:p>
        </w:tc>
        <w:tc>
          <w:tcPr>
            <w:tcW w:w="1629" w:type="dxa"/>
          </w:tcPr>
          <w:p w:rsidR="004D0419" w:rsidRPr="004455E9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5200</w:t>
            </w:r>
          </w:p>
        </w:tc>
        <w:tc>
          <w:tcPr>
            <w:tcW w:w="1519" w:type="dxa"/>
          </w:tcPr>
          <w:p w:rsidR="004D0419" w:rsidRPr="000873F4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5" w:history="1">
              <w:r w:rsidR="004455E9" w:rsidRPr="004455E9">
                <w:rPr>
                  <w:rStyle w:val="af7"/>
                  <w:rFonts w:ascii="돋움" w:eastAsia="돋움" w:hAnsi="돋움" w:hint="eastAsia"/>
                  <w:b/>
                  <w:bCs/>
                  <w:sz w:val="26"/>
                  <w:szCs w:val="26"/>
                </w:rPr>
                <w:t>ADXL345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0873F4" w:rsidRDefault="00F4540E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</w:p>
        </w:tc>
        <w:tc>
          <w:tcPr>
            <w:tcW w:w="1663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AA</w:t>
            </w:r>
            <w:r>
              <w:rPr>
                <w:rFonts w:asciiTheme="minorEastAsia" w:eastAsia="돋움" w:hAnsiTheme="minorEastAsia" w:hint="eastAsia"/>
                <w:lang w:eastAsia="ko-KR"/>
              </w:rPr>
              <w:t>건전지</w:t>
            </w:r>
            <w:r>
              <w:rPr>
                <w:rFonts w:asciiTheme="minorEastAsia" w:eastAsia="돋움" w:hAnsiTheme="minorEastAsia" w:hint="eastAsia"/>
                <w:lang w:eastAsia="ko-KR"/>
              </w:rPr>
              <w:t>x4</w:t>
            </w:r>
          </w:p>
        </w:tc>
        <w:tc>
          <w:tcPr>
            <w:tcW w:w="1623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2</w:t>
            </w:r>
          </w:p>
        </w:tc>
        <w:tc>
          <w:tcPr>
            <w:tcW w:w="1623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1200</w:t>
            </w:r>
          </w:p>
        </w:tc>
        <w:tc>
          <w:tcPr>
            <w:tcW w:w="1629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2400</w:t>
            </w:r>
          </w:p>
        </w:tc>
        <w:tc>
          <w:tcPr>
            <w:tcW w:w="1519" w:type="dxa"/>
          </w:tcPr>
          <w:p w:rsidR="004D0419" w:rsidRPr="00F4540E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6" w:history="1"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AA</w:t>
              </w:r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건전지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F4540E" w:rsidRDefault="00F4540E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조이스틱</w:t>
            </w:r>
            <w:r w:rsidR="00375DAF"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proofErr w:type="spellStart"/>
            <w:r w:rsidR="00375DAF">
              <w:rPr>
                <w:rFonts w:asciiTheme="minorEastAsia" w:eastAsia="돋움" w:hAnsiTheme="minorEastAsia" w:hint="eastAsia"/>
                <w:lang w:eastAsia="ko-KR"/>
              </w:rPr>
              <w:t>쉴드</w:t>
            </w:r>
            <w:proofErr w:type="spellEnd"/>
          </w:p>
        </w:tc>
        <w:tc>
          <w:tcPr>
            <w:tcW w:w="1663" w:type="dxa"/>
          </w:tcPr>
          <w:tbl>
            <w:tblPr>
              <w:tblW w:w="4997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F4540E" w:rsidRPr="00F4540E" w:rsidTr="002462F0">
              <w:trPr>
                <w:trHeight w:val="250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540E" w:rsidRPr="00A04CF9" w:rsidRDefault="00375DAF" w:rsidP="00F4540E">
                  <w:pPr>
                    <w:spacing w:after="0" w:line="240" w:lineRule="auto"/>
                    <w:rPr>
                      <w:rFonts w:asciiTheme="majorHAnsi" w:eastAsia="굴림" w:hAnsiTheme="majorHAnsi" w:cs="Tahoma"/>
                      <w:color w:val="6C6E7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조이스틱</w:t>
                  </w: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쉴드</w:t>
                  </w:r>
                  <w:proofErr w:type="spellEnd"/>
                </w:p>
              </w:tc>
            </w:tr>
            <w:tr w:rsidR="00F4540E" w:rsidRPr="00F4540E" w:rsidTr="002462F0">
              <w:trPr>
                <w:trHeight w:val="203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540E" w:rsidRPr="00F4540E" w:rsidRDefault="00F4540E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375DAF" w:rsidRPr="00F4540E" w:rsidTr="002462F0">
              <w:trPr>
                <w:trHeight w:val="219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375DAF" w:rsidRPr="00F4540E" w:rsidRDefault="00375DAF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</w:tbl>
          <w:p w:rsidR="004D0419" w:rsidRPr="00F4540E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623" w:type="dxa"/>
          </w:tcPr>
          <w:p w:rsidR="004D0419" w:rsidRPr="00A04CF9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23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629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519" w:type="dxa"/>
          </w:tcPr>
          <w:p w:rsidR="004D0419" w:rsidRPr="000873F4" w:rsidRDefault="00CC1D2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7" w:history="1">
              <w:r w:rsidR="00E26675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조이스틱 쉴드</w:t>
              </w:r>
            </w:hyperlink>
          </w:p>
        </w:tc>
      </w:tr>
      <w:tr w:rsidR="004D0419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D0419" w:rsidRPr="006E27A8" w:rsidRDefault="006E27A8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LED</w:t>
            </w:r>
          </w:p>
        </w:tc>
        <w:tc>
          <w:tcPr>
            <w:tcW w:w="1663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DG-53N RGB 262C-A9001</w:t>
            </w:r>
          </w:p>
        </w:tc>
        <w:tc>
          <w:tcPr>
            <w:tcW w:w="1623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23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1000</w:t>
            </w:r>
          </w:p>
        </w:tc>
        <w:tc>
          <w:tcPr>
            <w:tcW w:w="1629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  <w:r>
              <w:rPr>
                <w:rFonts w:asciiTheme="minorEastAsia" w:eastAsia="돋움" w:hAnsiTheme="minorEastAsia"/>
                <w:lang w:eastAsia="ko-KR"/>
              </w:rPr>
              <w:t>000</w:t>
            </w:r>
          </w:p>
        </w:tc>
        <w:tc>
          <w:tcPr>
            <w:tcW w:w="1519" w:type="dxa"/>
          </w:tcPr>
          <w:p w:rsidR="004D0419" w:rsidRPr="00E26675" w:rsidRDefault="002462F0" w:rsidP="002462F0">
            <w:pPr>
              <w:tabs>
                <w:tab w:val="center" w:pos="651"/>
                <w:tab w:val="right" w:pos="13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tab/>
            </w:r>
            <w:r>
              <w:tab/>
            </w:r>
            <w:hyperlink r:id="rId18" w:history="1">
              <w:r w:rsidR="00E26675" w:rsidRPr="00E26675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LED</w:t>
              </w:r>
            </w:hyperlink>
          </w:p>
        </w:tc>
      </w:tr>
      <w:tr w:rsidR="002462F0" w:rsidTr="002462F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2462F0" w:rsidRDefault="002462F0" w:rsidP="000873F4">
            <w:pPr>
              <w:jc w:val="right"/>
              <w:rPr>
                <w:rFonts w:asciiTheme="minorEastAsia" w:eastAsia="돋움" w:hAnsiTheme="minorEastAsia" w:hint="eastAsia"/>
                <w:lang w:eastAsia="ko-KR"/>
              </w:rPr>
            </w:pPr>
            <w:proofErr w:type="spellStart"/>
            <w:r>
              <w:rPr>
                <w:rFonts w:asciiTheme="minorEastAsia" w:eastAsia="돋움" w:hAnsiTheme="minorEastAsia" w:hint="eastAsia"/>
                <w:lang w:eastAsia="ko-KR"/>
              </w:rPr>
              <w:t>MiniQ</w:t>
            </w:r>
            <w:proofErr w:type="spellEnd"/>
            <w:r>
              <w:rPr>
                <w:rFonts w:asciiTheme="minorEastAsia" w:eastAsia="돋움" w:hAnsiTheme="minorEastAsia" w:hint="eastAsia"/>
                <w:lang w:eastAsia="ko-KR"/>
              </w:rPr>
              <w:t xml:space="preserve"> upper deck</w:t>
            </w:r>
          </w:p>
        </w:tc>
        <w:tc>
          <w:tcPr>
            <w:tcW w:w="1663" w:type="dxa"/>
          </w:tcPr>
          <w:p w:rsidR="002462F0" w:rsidRPr="002462F0" w:rsidRDefault="002462F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돋움" w:hAnsi="dotum" w:hint="eastAsia"/>
                <w:b/>
                <w:bCs/>
                <w:color w:val="444444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dotum" w:eastAsia="돋움" w:hAnsi="dotum" w:hint="eastAsia"/>
                <w:b/>
                <w:bCs/>
                <w:color w:val="444444"/>
                <w:shd w:val="clear" w:color="auto" w:fill="FFFFFF"/>
                <w:lang w:eastAsia="ko-KR"/>
              </w:rPr>
              <w:t>MiniQ</w:t>
            </w:r>
            <w:proofErr w:type="spellEnd"/>
            <w:r>
              <w:rPr>
                <w:rFonts w:ascii="dotum" w:eastAsia="돋움" w:hAnsi="dotum" w:hint="eastAsia"/>
                <w:b/>
                <w:bCs/>
                <w:color w:val="444444"/>
                <w:shd w:val="clear" w:color="auto" w:fill="FFFFFF"/>
                <w:lang w:eastAsia="ko-KR"/>
              </w:rPr>
              <w:t xml:space="preserve"> upper deck</w:t>
            </w:r>
          </w:p>
        </w:tc>
        <w:tc>
          <w:tcPr>
            <w:tcW w:w="1623" w:type="dxa"/>
          </w:tcPr>
          <w:p w:rsidR="002462F0" w:rsidRDefault="002462F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23" w:type="dxa"/>
          </w:tcPr>
          <w:p w:rsidR="002462F0" w:rsidRDefault="002462F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4990</w:t>
            </w:r>
          </w:p>
        </w:tc>
        <w:tc>
          <w:tcPr>
            <w:tcW w:w="1629" w:type="dxa"/>
          </w:tcPr>
          <w:p w:rsidR="002462F0" w:rsidRDefault="002462F0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4990</w:t>
            </w:r>
          </w:p>
        </w:tc>
        <w:tc>
          <w:tcPr>
            <w:tcW w:w="1519" w:type="dxa"/>
          </w:tcPr>
          <w:p w:rsidR="002462F0" w:rsidRPr="002462F0" w:rsidRDefault="002462F0" w:rsidP="002462F0">
            <w:pPr>
              <w:tabs>
                <w:tab w:val="center" w:pos="651"/>
                <w:tab w:val="right" w:pos="13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돋움" w:hint="eastAsia"/>
                <w:lang w:eastAsia="ko-KR"/>
              </w:rPr>
            </w:pPr>
            <w:hyperlink r:id="rId19" w:history="1">
              <w:r w:rsidRPr="002462F0">
                <w:rPr>
                  <w:rStyle w:val="af7"/>
                  <w:rFonts w:eastAsia="돋움" w:hint="eastAsia"/>
                  <w:lang w:eastAsia="ko-KR"/>
                </w:rPr>
                <w:t>MiniQ upper</w:t>
              </w:r>
              <w:r w:rsidRPr="002462F0">
                <w:rPr>
                  <w:rStyle w:val="af7"/>
                  <w:rFonts w:eastAsia="돋움"/>
                  <w:lang w:eastAsia="ko-KR"/>
                </w:rPr>
                <w:t xml:space="preserve"> </w:t>
              </w:r>
              <w:r w:rsidRPr="002462F0">
                <w:rPr>
                  <w:rStyle w:val="af7"/>
                  <w:rFonts w:eastAsia="돋움" w:hint="eastAsia"/>
                  <w:lang w:eastAsia="ko-KR"/>
                </w:rPr>
                <w:t>deck</w:t>
              </w:r>
            </w:hyperlink>
            <w:bookmarkStart w:id="1" w:name="_GoBack"/>
            <w:bookmarkEnd w:id="1"/>
          </w:p>
        </w:tc>
      </w:tr>
    </w:tbl>
    <w:p w:rsidR="00A04CF9" w:rsidRDefault="00A04CF9" w:rsidP="00731F78">
      <w:pPr>
        <w:rPr>
          <w:rFonts w:eastAsia="돋움"/>
          <w:lang w:eastAsia="ko-KR"/>
        </w:rPr>
      </w:pPr>
    </w:p>
    <w:p w:rsidR="00A04CF9" w:rsidRDefault="00A04CF9">
      <w:pPr>
        <w:spacing w:line="276" w:lineRule="auto"/>
        <w:rPr>
          <w:rFonts w:eastAsia="돋움"/>
          <w:lang w:eastAsia="ko-KR"/>
        </w:rPr>
      </w:pPr>
      <w:r>
        <w:rPr>
          <w:rFonts w:eastAsia="돋움"/>
          <w:lang w:eastAsia="ko-KR"/>
        </w:rPr>
        <w:br w:type="page"/>
      </w:r>
    </w:p>
    <w:p w:rsidR="00731F78" w:rsidRDefault="00A71BF5" w:rsidP="00A04CF9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eastAsia="돋움"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3B684F7" wp14:editId="3C17FBE8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2514600" cy="1619250"/>
                <wp:effectExtent l="19050" t="1905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A04CF9">
                            <w:pPr>
                              <w:jc w:val="center"/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롤러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이스틱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,스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위치</w:t>
                            </w:r>
                            <w:proofErr w:type="gramEnd"/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블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루투스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듈을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용해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  <w:p w:rsidR="00694B31" w:rsidRPr="00A04CF9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684F7" id="모서리가 둥근 직사각형 10" o:spid="_x0000_s1033" style="position:absolute;left:0;text-align:left;margin-left:0;margin-top:23.25pt;width:198pt;height:127.5pt;z-index:251708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" fillcolor="#7a7a7a [3204]" strokecolor="#3c3c3c [1604]" strokeweight="2.25pt">
                <v:textbox>
                  <w:txbxContent>
                    <w:p w:rsidR="00694B31" w:rsidRDefault="00694B31" w:rsidP="00A04CF9">
                      <w:pPr>
                        <w:jc w:val="center"/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컨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트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롤러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이스틱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,스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위치</w:t>
                      </w:r>
                      <w:proofErr w:type="gramEnd"/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</w:t>
                      </w:r>
                      <w:proofErr w:type="spell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블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루투스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듈을</w:t>
                      </w:r>
                      <w:proofErr w:type="spellEnd"/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용해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  <w:p w:rsidR="00694B31" w:rsidRPr="00A04CF9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4CF9">
        <w:rPr>
          <w:rFonts w:hint="eastAsia"/>
          <w:lang w:eastAsia="ko-KR"/>
        </w:rPr>
        <w:t>구상도</w:t>
      </w: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A04CF9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A71BF5" w:rsidP="00A04CF9">
      <w:pPr>
        <w:rPr>
          <w:rFonts w:eastAsia="돋움"/>
          <w:lang w:eastAsia="ko-KR"/>
        </w:rPr>
      </w:pPr>
      <w:r>
        <w:rPr>
          <w:rFonts w:eastAsia="돋움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42545</wp:posOffset>
                </wp:positionV>
                <wp:extent cx="1809750" cy="933450"/>
                <wp:effectExtent l="95250" t="19050" r="5715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42F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183pt;margin-top:3.35pt;width:142.5pt;height:73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" adj="10800" fillcolor="#7a7a7a [3204]" strokecolor="#3c3c3c [1604]" strokeweight="2.25pt"/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8F8D88" wp14:editId="43358002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3324225" cy="2257425"/>
                <wp:effectExtent l="19050" t="19050" r="28575" b="2857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:전,후,좌,우를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트롤러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 xml:space="preserve"> , 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초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음파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리센서를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리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측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정하여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아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두이노에</w:t>
                            </w:r>
                            <w:proofErr w:type="spellEnd"/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전달.</w:t>
                            </w:r>
                          </w:p>
                          <w:p w:rsidR="00694B31" w:rsidRP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터드라이브를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호전달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D88" id="모서리가 둥근 직사각형 13" o:spid="_x0000_s1034" style="position:absolute;margin-left:0;margin-top:12.15pt;width:261.75pt;height:177.75pt;z-index:25171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" fillcolor="#7a7a7a [3204]" strokecolor="#3c3c3c [1604]" strokeweight="2.25pt">
                <v:textbox>
                  <w:txbxContent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:전,후,좌,우를</w:t>
                      </w:r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트롤러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 xml:space="preserve"> , 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초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음파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리센서를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리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측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정하여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</w:t>
                      </w:r>
                      <w:proofErr w:type="spellStart"/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아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두이노에</w:t>
                      </w:r>
                      <w:proofErr w:type="spellEnd"/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전달.</w:t>
                      </w:r>
                    </w:p>
                    <w:p w:rsidR="00694B31" w:rsidRP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터드라이브를</w:t>
                      </w:r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호전달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04CF9" w:rsidRDefault="00694B31" w:rsidP="00A04CF9">
      <w:pPr>
        <w:rPr>
          <w:rFonts w:eastAsia="돋움"/>
          <w:sz w:val="28"/>
          <w:szCs w:val="28"/>
          <w:lang w:eastAsia="ko-KR"/>
        </w:rPr>
      </w:pPr>
      <w:r w:rsidRPr="00694B31">
        <w:rPr>
          <w:rFonts w:ascii="HY견고딕" w:eastAsia="HY견고딕" w:hAnsiTheme="majorHAnsi" w:hint="eastAsia"/>
          <w:sz w:val="28"/>
          <w:szCs w:val="28"/>
          <w:lang w:eastAsia="ko-KR"/>
        </w:rPr>
        <w:t>컨트롤러</w:t>
      </w:r>
    </w:p>
    <w:p w:rsidR="00694B31" w:rsidRPr="00694B31" w:rsidRDefault="00694B31" w:rsidP="00694B31">
      <w:pPr>
        <w:ind w:firstLineChars="100" w:firstLine="280"/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>입력</w:t>
      </w:r>
    </w:p>
    <w:p w:rsidR="00694B31" w:rsidRPr="00694B31" w:rsidRDefault="00694B31" w:rsidP="00A71BF5">
      <w:pPr>
        <w:ind w:firstLineChars="200" w:firstLine="440"/>
        <w:rPr>
          <w:rFonts w:ascii="HY중고딕" w:eastAsia="HY중고딕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조이스틱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전 후 좌 우 </w:t>
      </w:r>
      <w:proofErr w:type="spellStart"/>
      <w:r w:rsidRPr="00694B31">
        <w:rPr>
          <w:rFonts w:ascii="HY중고딕" w:eastAsia="HY중고딕" w:hint="eastAsia"/>
          <w:lang w:eastAsia="ko-KR"/>
        </w:rPr>
        <w:t>를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입력받아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아두이누에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전송.</w:t>
      </w:r>
    </w:p>
    <w:p w:rsidR="00A71BF5" w:rsidRDefault="00694B31" w:rsidP="00A71BF5">
      <w:pPr>
        <w:ind w:firstLineChars="200" w:firstLine="440"/>
        <w:rPr>
          <w:rFonts w:ascii="HY중고딕" w:eastAsia="HY중고딕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스위치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</w:t>
      </w:r>
      <w:r w:rsidR="00A71BF5">
        <w:rPr>
          <w:rFonts w:ascii="HY중고딕" w:eastAsia="HY중고딕" w:hint="eastAsia"/>
          <w:lang w:eastAsia="ko-KR"/>
        </w:rPr>
        <w:t>속도를 조절</w:t>
      </w:r>
      <w:r w:rsidRPr="00694B31">
        <w:rPr>
          <w:rFonts w:ascii="HY중고딕" w:eastAsia="HY중고딕" w:hint="eastAsia"/>
          <w:lang w:eastAsia="ko-KR"/>
        </w:rPr>
        <w:t xml:space="preserve"> 할 수 있는 기능을 구현</w:t>
      </w:r>
      <w:r w:rsidR="00A71BF5">
        <w:rPr>
          <w:rFonts w:ascii="HY중고딕" w:eastAsia="HY중고딕" w:hint="eastAsia"/>
          <w:lang w:eastAsia="ko-KR"/>
        </w:rPr>
        <w:t xml:space="preserve">, </w:t>
      </w:r>
      <w:r w:rsidR="00A71BF5">
        <w:rPr>
          <w:rFonts w:ascii="HY중고딕" w:eastAsia="HY중고딕"/>
          <w:lang w:eastAsia="ko-KR"/>
        </w:rPr>
        <w:t xml:space="preserve">LED </w:t>
      </w:r>
      <w:r w:rsidR="00A71BF5">
        <w:rPr>
          <w:rFonts w:ascii="HY중고딕" w:eastAsia="HY중고딕" w:hint="eastAsia"/>
          <w:lang w:eastAsia="ko-KR"/>
        </w:rPr>
        <w:t>색상 변환 구현,</w:t>
      </w:r>
      <w:r w:rsidR="00A71BF5">
        <w:rPr>
          <w:rFonts w:ascii="HY중고딕" w:eastAsia="HY중고딕"/>
          <w:lang w:eastAsia="ko-KR"/>
        </w:rPr>
        <w:t xml:space="preserve"> </w:t>
      </w:r>
      <w:r w:rsidR="00A71BF5">
        <w:rPr>
          <w:rFonts w:ascii="HY중고딕" w:eastAsia="HY중고딕" w:hint="eastAsia"/>
          <w:lang w:eastAsia="ko-KR"/>
        </w:rPr>
        <w:t>자동 주차 버튼.</w:t>
      </w:r>
    </w:p>
    <w:p w:rsidR="00694B31" w:rsidRPr="00694B31" w:rsidRDefault="00694B31" w:rsidP="00A71BF5">
      <w:pPr>
        <w:ind w:firstLineChars="200" w:firstLine="440"/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lang w:eastAsia="ko-KR"/>
        </w:rPr>
        <w:t xml:space="preserve">    </w:t>
      </w:r>
      <w:r w:rsidRPr="00694B31"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694B31" w:rsidRDefault="00694B31" w:rsidP="00694B31">
      <w:pPr>
        <w:rPr>
          <w:rFonts w:ascii="HY중고딕" w:eastAsia="HY중고딕"/>
          <w:sz w:val="24"/>
          <w:szCs w:val="24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 xml:space="preserve">     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아두이노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-&gt;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모듈을 이용하여 전</w:t>
      </w:r>
      <w:proofErr w:type="gramStart"/>
      <w:r w:rsidRPr="00694B31">
        <w:rPr>
          <w:rFonts w:ascii="HY중고딕" w:eastAsia="HY중고딕" w:hint="eastAsia"/>
          <w:sz w:val="24"/>
          <w:szCs w:val="24"/>
          <w:lang w:eastAsia="ko-KR"/>
        </w:rPr>
        <w:t>,후,좌,우</w:t>
      </w:r>
      <w:proofErr w:type="gramEnd"/>
      <w:r w:rsidR="00A71BF5">
        <w:rPr>
          <w:rFonts w:ascii="HY중고딕" w:eastAsia="HY중고딕" w:hint="eastAsia"/>
          <w:sz w:val="24"/>
          <w:szCs w:val="24"/>
          <w:lang w:eastAsia="ko-KR"/>
        </w:rPr>
        <w:t>, 속도,</w:t>
      </w:r>
      <w:r w:rsidR="00A71BF5">
        <w:rPr>
          <w:rFonts w:ascii="HY중고딕" w:eastAsia="HY중고딕"/>
          <w:sz w:val="24"/>
          <w:szCs w:val="24"/>
          <w:lang w:eastAsia="ko-KR"/>
        </w:rPr>
        <w:t>LED</w:t>
      </w:r>
      <w:r w:rsidR="00A71BF5">
        <w:rPr>
          <w:rFonts w:ascii="HY중고딕" w:eastAsia="HY중고딕" w:hint="eastAsia"/>
          <w:sz w:val="24"/>
          <w:szCs w:val="24"/>
          <w:lang w:eastAsia="ko-KR"/>
        </w:rPr>
        <w:t>변환,자동주차</w:t>
      </w:r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A71BF5" w:rsidRDefault="00A71BF5" w:rsidP="00694B31">
      <w:pPr>
        <w:rPr>
          <w:rFonts w:ascii="HY중고딕" w:eastAsia="HY중고딕"/>
          <w:sz w:val="24"/>
          <w:szCs w:val="24"/>
          <w:lang w:eastAsia="ko-KR"/>
        </w:rPr>
      </w:pPr>
    </w:p>
    <w:p w:rsidR="00A71BF5" w:rsidRDefault="00A71BF5" w:rsidP="00694B31">
      <w:pPr>
        <w:rPr>
          <w:rFonts w:ascii="HY중고딕" w:eastAsia="HY중고딕"/>
          <w:sz w:val="24"/>
          <w:szCs w:val="24"/>
          <w:lang w:eastAsia="ko-KR"/>
        </w:rPr>
      </w:pPr>
    </w:p>
    <w:p w:rsidR="00A71BF5" w:rsidRPr="00694B31" w:rsidRDefault="00A71BF5" w:rsidP="00694B31">
      <w:pPr>
        <w:rPr>
          <w:rFonts w:ascii="HY중고딕" w:eastAsia="HY중고딕"/>
          <w:sz w:val="24"/>
          <w:szCs w:val="24"/>
          <w:lang w:eastAsia="ko-KR"/>
        </w:rPr>
      </w:pPr>
    </w:p>
    <w:p w:rsidR="00694B31" w:rsidRDefault="00694B31" w:rsidP="00694B31">
      <w:pPr>
        <w:rPr>
          <w:rFonts w:ascii="HY견고딕" w:eastAsia="HY견고딕"/>
          <w:sz w:val="28"/>
          <w:szCs w:val="28"/>
          <w:lang w:eastAsia="ko-KR"/>
        </w:rPr>
      </w:pPr>
      <w:r w:rsidRPr="00694B31">
        <w:rPr>
          <w:rFonts w:ascii="HY견고딕" w:eastAsia="HY견고딕" w:hint="eastAsia"/>
          <w:sz w:val="28"/>
          <w:szCs w:val="28"/>
          <w:lang w:eastAsia="ko-KR"/>
        </w:rPr>
        <w:lastRenderedPageBreak/>
        <w:t>차체</w:t>
      </w:r>
    </w:p>
    <w:p w:rsidR="00694B31" w:rsidRDefault="00694B31" w:rsidP="00694B31">
      <w:pPr>
        <w:ind w:firstLineChars="100" w:firstLine="280"/>
        <w:rPr>
          <w:rFonts w:ascii="HY견고딕" w:eastAsia="HY견고딕"/>
          <w:sz w:val="28"/>
          <w:szCs w:val="28"/>
          <w:lang w:eastAsia="ko-KR"/>
        </w:rPr>
      </w:pPr>
      <w:r>
        <w:rPr>
          <w:rFonts w:ascii="HY견고딕" w:eastAsia="HY견고딕" w:hint="eastAsia"/>
          <w:sz w:val="28"/>
          <w:szCs w:val="28"/>
          <w:lang w:eastAsia="ko-KR"/>
        </w:rPr>
        <w:t xml:space="preserve"> </w:t>
      </w:r>
      <w:r w:rsidRPr="00694B31">
        <w:rPr>
          <w:rFonts w:ascii="HY중고딕" w:eastAsia="HY중고딕" w:cstheme="minorHAnsi" w:hint="eastAsia"/>
          <w:sz w:val="28"/>
          <w:szCs w:val="28"/>
          <w:lang w:eastAsia="ko-KR"/>
        </w:rPr>
        <w:t>입력</w:t>
      </w:r>
    </w:p>
    <w:p w:rsidR="00694B31" w:rsidRDefault="00694B31" w:rsidP="00A71BF5">
      <w:pPr>
        <w:ind w:left="279"/>
        <w:rPr>
          <w:rFonts w:ascii="HY중고딕" w:eastAsia="HY중고딕"/>
          <w:sz w:val="24"/>
          <w:szCs w:val="24"/>
          <w:lang w:eastAsia="ko-KR"/>
        </w:rPr>
      </w:pPr>
      <w:r>
        <w:rPr>
          <w:rFonts w:ascii="HY견고딕" w:eastAsia="HY견고딕"/>
          <w:sz w:val="28"/>
          <w:szCs w:val="28"/>
          <w:lang w:eastAsia="ko-KR"/>
        </w:rPr>
        <w:t xml:space="preserve">  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gramStart"/>
      <w:r w:rsidR="00A07658">
        <w:rPr>
          <w:rFonts w:ascii="HY중고딕" w:eastAsia="HY중고딕" w:hint="eastAsia"/>
          <w:sz w:val="24"/>
          <w:szCs w:val="24"/>
          <w:lang w:eastAsia="ko-KR"/>
        </w:rPr>
        <w:t>모듈</w:t>
      </w:r>
      <w:r w:rsidR="00A07658">
        <w:rPr>
          <w:rFonts w:ascii="HY중고딕" w:eastAsia="HY중고딕"/>
          <w:sz w:val="24"/>
          <w:szCs w:val="24"/>
          <w:lang w:eastAsia="ko-KR"/>
        </w:rPr>
        <w:t xml:space="preserve"> :</w:t>
      </w:r>
      <w:proofErr w:type="gramEnd"/>
      <w:r w:rsidR="00A07658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전, 후 </w:t>
      </w:r>
      <w:r w:rsidR="00A07658">
        <w:rPr>
          <w:rFonts w:ascii="HY중고딕" w:eastAsia="HY중고딕"/>
          <w:sz w:val="24"/>
          <w:szCs w:val="24"/>
          <w:lang w:eastAsia="ko-KR"/>
        </w:rPr>
        <w:t>,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좌,우를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입력받아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아두이노에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  <w:r w:rsidR="00A71BF5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A71BF5">
        <w:rPr>
          <w:rFonts w:ascii="HY중고딕" w:eastAsia="HY중고딕" w:hint="eastAsia"/>
          <w:sz w:val="24"/>
          <w:szCs w:val="24"/>
          <w:lang w:eastAsia="ko-KR"/>
        </w:rPr>
        <w:t>L</w:t>
      </w:r>
      <w:r w:rsidR="00A71BF5">
        <w:rPr>
          <w:rFonts w:ascii="HY중고딕" w:eastAsia="HY중고딕"/>
          <w:sz w:val="24"/>
          <w:szCs w:val="24"/>
          <w:lang w:eastAsia="ko-KR"/>
        </w:rPr>
        <w:t>ED</w:t>
      </w:r>
      <w:proofErr w:type="gramStart"/>
      <w:r w:rsidR="00A71BF5">
        <w:rPr>
          <w:rFonts w:ascii="HY중고딕" w:eastAsia="HY중고딕"/>
          <w:sz w:val="24"/>
          <w:szCs w:val="24"/>
          <w:lang w:eastAsia="ko-KR"/>
        </w:rPr>
        <w:t>,</w:t>
      </w:r>
      <w:r w:rsidR="00A71BF5">
        <w:rPr>
          <w:rFonts w:ascii="HY중고딕" w:eastAsia="HY중고딕" w:hint="eastAsia"/>
          <w:sz w:val="24"/>
          <w:szCs w:val="24"/>
          <w:lang w:eastAsia="ko-KR"/>
        </w:rPr>
        <w:t>자동주차</w:t>
      </w:r>
      <w:proofErr w:type="gramEnd"/>
      <w:r w:rsidR="00A71BF5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8"/>
          <w:szCs w:val="28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</w:t>
      </w:r>
      <w:r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A07658" w:rsidRDefault="00A07658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8"/>
          <w:szCs w:val="28"/>
          <w:lang w:eastAsia="ko-KR"/>
        </w:rPr>
        <w:t xml:space="preserve">    </w:t>
      </w:r>
      <w:r>
        <w:rPr>
          <w:rFonts w:ascii="HY중고딕" w:eastAsia="HY중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전진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2개의 모터 전진.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PMW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기능으로 속도조절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후진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2</w:t>
      </w:r>
      <w:r>
        <w:rPr>
          <w:rFonts w:ascii="HY중고딕" w:eastAsia="HY중고딕" w:hint="eastAsia"/>
          <w:sz w:val="24"/>
          <w:szCs w:val="24"/>
          <w:lang w:eastAsia="ko-KR"/>
        </w:rPr>
        <w:t>개의 모터 후진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PMW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 xml:space="preserve">기능으로 속도조절 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좌회전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좌측 모터 정지.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전진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우회전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정지. 좌측 모터 전진</w:t>
      </w:r>
    </w:p>
    <w:p w:rsidR="00A71BF5" w:rsidRDefault="00A71BF5" w:rsidP="00A71BF5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ab/>
      </w:r>
      <w:proofErr w:type="gramStart"/>
      <w:r>
        <w:rPr>
          <w:rFonts w:ascii="HY중고딕" w:eastAsia="HY중고딕"/>
          <w:sz w:val="24"/>
          <w:szCs w:val="24"/>
          <w:lang w:eastAsia="ko-KR"/>
        </w:rPr>
        <w:t xml:space="preserve">LED </w:t>
      </w:r>
      <w:r>
        <w:rPr>
          <w:rFonts w:ascii="HY중고딕" w:eastAsia="HY중고딕" w:hint="eastAsia"/>
          <w:sz w:val="24"/>
          <w:szCs w:val="24"/>
          <w:lang w:eastAsia="ko-KR"/>
        </w:rPr>
        <w:t>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3색 </w:t>
      </w:r>
      <w:r>
        <w:rPr>
          <w:rFonts w:ascii="HY중고딕" w:eastAsia="HY중고딕"/>
          <w:sz w:val="24"/>
          <w:szCs w:val="24"/>
          <w:lang w:eastAsia="ko-KR"/>
        </w:rPr>
        <w:t>LED</w:t>
      </w:r>
      <w:r>
        <w:rPr>
          <w:rFonts w:ascii="HY중고딕" w:eastAsia="HY중고딕" w:hint="eastAsia"/>
          <w:sz w:val="24"/>
          <w:szCs w:val="24"/>
          <w:lang w:eastAsia="ko-KR"/>
        </w:rPr>
        <w:t>이므로 클릭당 색깔변화 구현.</w:t>
      </w:r>
    </w:p>
    <w:p w:rsidR="00A71BF5" w:rsidRDefault="00A71BF5" w:rsidP="00A71BF5">
      <w:pPr>
        <w:ind w:left="720"/>
        <w:rPr>
          <w:rFonts w:ascii="HY중고딕" w:eastAsia="HY중고딕"/>
          <w:sz w:val="24"/>
          <w:szCs w:val="24"/>
          <w:lang w:eastAsia="ko-KR"/>
        </w:rPr>
      </w:pP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 xml:space="preserve">충돌방지 </w:t>
      </w:r>
      <w:r>
        <w:rPr>
          <w:rFonts w:ascii="HY중고딕" w:eastAsia="HY중고딕"/>
          <w:sz w:val="24"/>
          <w:szCs w:val="24"/>
          <w:lang w:eastAsia="ko-KR"/>
        </w:rPr>
        <w:t>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 xml:space="preserve">초음파 거리센서를 이용하여 </w:t>
      </w:r>
      <w:r w:rsidR="007F2AB2">
        <w:rPr>
          <w:rFonts w:ascii="HY중고딕" w:eastAsia="HY중고딕"/>
          <w:sz w:val="24"/>
          <w:szCs w:val="24"/>
          <w:lang w:eastAsia="ko-KR"/>
        </w:rPr>
        <w:t>3</w:t>
      </w:r>
      <w:r w:rsidR="007F2AB2">
        <w:rPr>
          <w:rFonts w:ascii="HY중고딕" w:eastAsia="HY중고딕" w:hint="eastAsia"/>
          <w:sz w:val="24"/>
          <w:szCs w:val="24"/>
          <w:lang w:eastAsia="ko-KR"/>
        </w:rPr>
        <w:t>cm</w:t>
      </w:r>
      <w:r>
        <w:rPr>
          <w:rFonts w:ascii="HY중고딕" w:eastAsia="HY중고딕" w:hint="eastAsia"/>
          <w:sz w:val="24"/>
          <w:szCs w:val="24"/>
          <w:lang w:eastAsia="ko-KR"/>
        </w:rPr>
        <w:t>이내에 벽이 있으면 그 방향에 대한 이동 출력 금지.</w:t>
      </w:r>
    </w:p>
    <w:p w:rsidR="00A71BF5" w:rsidRPr="00A71BF5" w:rsidRDefault="00A71BF5" w:rsidP="00A71BF5">
      <w:pPr>
        <w:ind w:left="720" w:hangingChars="300" w:hanging="72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ab/>
        <w:t xml:space="preserve">자동주차 </w:t>
      </w:r>
      <w:r>
        <w:rPr>
          <w:rFonts w:ascii="HY중고딕" w:eastAsia="HY중고딕"/>
          <w:sz w:val="24"/>
          <w:szCs w:val="24"/>
          <w:lang w:eastAsia="ko-KR"/>
        </w:rPr>
        <w:t xml:space="preserve">: </w:t>
      </w:r>
      <w:r>
        <w:rPr>
          <w:rFonts w:ascii="HY중고딕" w:eastAsia="HY중고딕" w:hint="eastAsia"/>
          <w:sz w:val="24"/>
          <w:szCs w:val="24"/>
          <w:lang w:eastAsia="ko-KR"/>
        </w:rPr>
        <w:t xml:space="preserve">자동주차 버튼을 입력하면 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7F2AB2">
        <w:rPr>
          <w:rFonts w:ascii="HY중고딕" w:eastAsia="HY중고딕" w:hint="eastAsia"/>
          <w:sz w:val="24"/>
          <w:szCs w:val="24"/>
          <w:lang w:eastAsia="ko-KR"/>
        </w:rPr>
        <w:t>초음파</w:t>
      </w:r>
      <w:r>
        <w:rPr>
          <w:rFonts w:ascii="HY중고딕" w:eastAsia="HY중고딕" w:hint="eastAsia"/>
          <w:sz w:val="24"/>
          <w:szCs w:val="24"/>
          <w:lang w:eastAsia="ko-KR"/>
        </w:rPr>
        <w:t xml:space="preserve">센서를 이용하여 주차할 수 있는 공간을 찾은 후에 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자동주차 기능 구현.</w:t>
      </w:r>
    </w:p>
    <w:sectPr w:rsidR="00A71BF5" w:rsidRPr="00A71BF5" w:rsidSect="00442269">
      <w:footerReference w:type="default" r:id="rId2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D20" w:rsidRDefault="00CC1D20">
      <w:pPr>
        <w:spacing w:after="0" w:line="240" w:lineRule="auto"/>
      </w:pPr>
      <w:r>
        <w:separator/>
      </w:r>
    </w:p>
  </w:endnote>
  <w:endnote w:type="continuationSeparator" w:id="0">
    <w:p w:rsidR="00CC1D20" w:rsidRDefault="00CC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문체부 훈민정음체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31" w:rsidRDefault="00694B31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94B31" w:rsidRDefault="00694B31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2462F0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94B31" w:rsidRDefault="00694B3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2462F0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5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ED95266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0F9552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F1DF66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D20" w:rsidRDefault="00CC1D20">
      <w:pPr>
        <w:spacing w:after="0" w:line="240" w:lineRule="auto"/>
      </w:pPr>
      <w:r>
        <w:separator/>
      </w:r>
    </w:p>
  </w:footnote>
  <w:footnote w:type="continuationSeparator" w:id="0">
    <w:p w:rsidR="00CC1D20" w:rsidRDefault="00CC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67057F"/>
    <w:multiLevelType w:val="hybridMultilevel"/>
    <w:tmpl w:val="C1F0A58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248AF"/>
    <w:rsid w:val="000873F4"/>
    <w:rsid w:val="00101069"/>
    <w:rsid w:val="00173F98"/>
    <w:rsid w:val="001A63C7"/>
    <w:rsid w:val="001E6BB4"/>
    <w:rsid w:val="00232ABB"/>
    <w:rsid w:val="002462F0"/>
    <w:rsid w:val="00375DAF"/>
    <w:rsid w:val="00442269"/>
    <w:rsid w:val="004455E9"/>
    <w:rsid w:val="00467EA1"/>
    <w:rsid w:val="004D0419"/>
    <w:rsid w:val="005751F7"/>
    <w:rsid w:val="005A4747"/>
    <w:rsid w:val="006852DB"/>
    <w:rsid w:val="00694B31"/>
    <w:rsid w:val="006B1D88"/>
    <w:rsid w:val="006D3942"/>
    <w:rsid w:val="006E27A8"/>
    <w:rsid w:val="00731F78"/>
    <w:rsid w:val="00757223"/>
    <w:rsid w:val="007F2AB2"/>
    <w:rsid w:val="008C76B4"/>
    <w:rsid w:val="00942B27"/>
    <w:rsid w:val="009E54B5"/>
    <w:rsid w:val="00A04CF9"/>
    <w:rsid w:val="00A07658"/>
    <w:rsid w:val="00A71BF5"/>
    <w:rsid w:val="00B640D5"/>
    <w:rsid w:val="00C320C7"/>
    <w:rsid w:val="00C549C7"/>
    <w:rsid w:val="00CB4FD1"/>
    <w:rsid w:val="00CC1D20"/>
    <w:rsid w:val="00E2036C"/>
    <w:rsid w:val="00E26675"/>
    <w:rsid w:val="00E96E89"/>
    <w:rsid w:val="00F066BE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orefarm.naver.com/icrobot/products/405039343?NaPm=ct%3Ditkadmmg%7Cci%3D373cf4b9b80b0c88f5f9dca51c198821cde4f1c3%7Ctr%3Dsls%7Csn%3D347641%7Chk%3D4b419149f9b8d8242180063327ebde873c979fb2" TargetMode="External"/><Relationship Id="rId18" Type="http://schemas.openxmlformats.org/officeDocument/2006/relationships/hyperlink" Target="http://www.devicemart.co.kr/6224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devicemart.co.kr/1170520" TargetMode="External"/><Relationship Id="rId17" Type="http://schemas.openxmlformats.org/officeDocument/2006/relationships/hyperlink" Target="http://item2.gmarket.co.kr/Item/detailview/Item.aspx?goodscode=452580793&amp;GoodsSale=Y&amp;jaehuid=200001169&amp;NaPm=ct%3Ditn15gnk%7Cci%3Dab9467eef60657a101cc6e326a40fc7606dcc725%7Ctr%3Dslsl%7Csn%3D24%7Chk%3D059ac45c243e125c524e74dd10c02095968c53a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vicemart.co.kr/111302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boholic1.godo.co.kr/shop/goods/goods_view.php?goodsno=71794&amp;inflow=naver&amp;NaPm=ct%3Ditin864o%7Cci%3D16f3562af2aed60c82422199198ef1bddd9bab26%7Ctr%3Dslsl%7Csn%3D188145%7Chk%3D049d85b55e9e5c94acccb61dc6b88f6d6fc6c97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evicemart.co.kr/goods/view.php?seq=10768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oolparts.co.kr/front/php/product.php?product_no=68433&amp;main_cate_no=2440&amp;display_group=1&amp;cafe_mkt=naver_ks&amp;mkt_in=Y&amp;ghost_mall_id=naver&amp;ref=naver_open&amp;NaPm=ct%3Ditk66nfs%7Cci%3De6cb425555b7a94a2eaa9557ab6be3d8f61797d8%7Ctr%3Dslsl%7Csn%3D115848%7Chk%3D7b671e4cd0cafa7abc20da55b3024a07cc48c6a6" TargetMode="External"/><Relationship Id="rId19" Type="http://schemas.openxmlformats.org/officeDocument/2006/relationships/hyperlink" Target="http://storefarm.naver.com/icbanq/products/37174974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leparts.co.kr/EPXDFK6H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A42CBC" w:rsidRDefault="00BA4298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A42CBC" w:rsidRDefault="00BA4298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문체부 훈민정음체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C"/>
    <w:rsid w:val="00234E2E"/>
    <w:rsid w:val="004C458B"/>
    <w:rsid w:val="0084166E"/>
    <w:rsid w:val="00A42CBC"/>
    <w:rsid w:val="00BA4298"/>
    <w:rsid w:val="00E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DD0D7-A0A1-4D0B-83B0-C771F5B2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1816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Registered User</cp:lastModifiedBy>
  <cp:revision>9</cp:revision>
  <dcterms:created xsi:type="dcterms:W3CDTF">2016-09-25T12:13:00Z</dcterms:created>
  <dcterms:modified xsi:type="dcterms:W3CDTF">2016-10-10T18:42:00Z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