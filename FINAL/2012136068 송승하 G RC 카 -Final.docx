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맑은 고딕" w:eastAsia="맑은 고딕" w:hAnsi="맑은 고딕"/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5751F7" w:rsidRPr="00495696" w:rsidRDefault="005751F7">
          <w:pPr>
            <w:rPr>
              <w:rFonts w:ascii="맑은 고딕" w:eastAsia="맑은 고딕" w:hAnsi="맑은 고딕"/>
              <w:kern w:val="28"/>
            </w:rPr>
          </w:pPr>
        </w:p>
        <w:p w:rsidR="006D3942" w:rsidRPr="00495696" w:rsidRDefault="00731F78">
          <w:pPr>
            <w:spacing w:line="276" w:lineRule="auto"/>
            <w:rPr>
              <w:rFonts w:ascii="맑은 고딕" w:eastAsia="맑은 고딕" w:hAnsi="맑은 고딕" w:cstheme="majorBidi"/>
              <w:caps/>
              <w:color w:val="000000" w:themeColor="text1"/>
              <w:spacing w:val="-20"/>
              <w:kern w:val="28"/>
              <w:sz w:val="56"/>
              <w:szCs w:val="52"/>
              <w:lang w:eastAsia="ko-KR"/>
            </w:rPr>
          </w:pPr>
          <w:r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24960" behindDoc="0" locked="0" layoutInCell="1" allowOverlap="1" wp14:anchorId="6527984B" wp14:editId="3B0A5D06">
                    <wp:simplePos x="0" y="0"/>
                    <wp:positionH relativeFrom="margin">
                      <wp:posOffset>180975</wp:posOffset>
                    </wp:positionH>
                    <wp:positionV relativeFrom="margin">
                      <wp:posOffset>1524000</wp:posOffset>
                    </wp:positionV>
                    <wp:extent cx="5814695" cy="1267460"/>
                    <wp:effectExtent l="0" t="0" r="0" b="8890"/>
                    <wp:wrapNone/>
                    <wp:docPr id="5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1267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A55" w:rsidRPr="00442269" w:rsidRDefault="00B651F8" w:rsidP="00731F78">
                                <w:pPr>
                                  <w:pStyle w:val="a4"/>
                                  <w:jc w:val="center"/>
                                </w:pPr>
                                <w:sdt>
                                  <w:sdtPr>
                                    <w:alias w:val="부제"/>
                                    <w:tag w:val="Title"/>
                                    <w:id w:val="156561117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5A55" w:rsidRPr="00731F78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="00DB5A55" w:rsidRPr="00731F78">
                                      <w:t xml:space="preserve"> </w:t>
                                    </w:r>
                                    <w:r w:rsidR="00DB5A55" w:rsidRPr="00731F78">
                                      <w:rPr>
                                        <w:rFonts w:hint="eastAsia"/>
                                      </w:rPr>
                                      <w:t>RC</w:t>
                                    </w:r>
                                    <w:r w:rsidR="00DB5A55" w:rsidRPr="00731F78">
                                      <w:t xml:space="preserve"> </w:t>
                                    </w:r>
                                    <w:r w:rsidR="00DB5A55" w:rsidRPr="00731F78">
                                      <w:rPr>
                                        <w:rFonts w:ascii="맑은 고딕" w:eastAsia="맑은 고딕" w:hAnsi="맑은 고딕" w:cs="맑은 고딕" w:hint="eastAsia"/>
                                      </w:rPr>
                                      <w:t>카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2798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14.25pt;margin-top:120pt;width:457.85pt;height:99.8pt;z-index:251624960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DjuAIAALs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" filled="f" stroked="f">
                    <v:textbox>
                      <w:txbxContent>
                        <w:p w:rsidR="00DB5A55" w:rsidRPr="00442269" w:rsidRDefault="00B651F8" w:rsidP="00731F78">
                          <w:pPr>
                            <w:pStyle w:val="a4"/>
                            <w:jc w:val="center"/>
                          </w:pPr>
                          <w:sdt>
                            <w:sdtPr>
                              <w:alias w:val="부제"/>
                              <w:tag w:val="Title"/>
                              <w:id w:val="156561117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5A55" w:rsidRPr="00731F78">
                                <w:rPr>
                                  <w:rFonts w:hint="eastAsia"/>
                                </w:rPr>
                                <w:t>G</w:t>
                              </w:r>
                              <w:r w:rsidR="00DB5A55" w:rsidRPr="00731F78">
                                <w:t xml:space="preserve"> </w:t>
                              </w:r>
                              <w:r w:rsidR="00DB5A55" w:rsidRPr="00731F78">
                                <w:rPr>
                                  <w:rFonts w:hint="eastAsia"/>
                                </w:rPr>
                                <w:t>RC</w:t>
                              </w:r>
                              <w:r w:rsidR="00DB5A55" w:rsidRPr="00731F78">
                                <w:t xml:space="preserve"> </w:t>
                              </w:r>
                              <w:r w:rsidR="00DB5A55" w:rsidRPr="00731F78">
                                <w:rPr>
                                  <w:rFonts w:ascii="맑은 고딕" w:eastAsia="맑은 고딕" w:hAnsi="맑은 고딕" w:cs="맑은 고딕" w:hint="eastAsia"/>
                                </w:rPr>
                                <w:t>카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E6BB4" w:rsidRPr="00495696">
            <w:rPr>
              <w:rFonts w:ascii="맑은 고딕" w:eastAsia="맑은 고딕" w:hAnsi="맑은 고딕"/>
              <w:noProof/>
              <w:sz w:val="56"/>
              <w:lang w:eastAsia="ko-KR"/>
            </w:rPr>
            <w:drawing>
              <wp:anchor distT="0" distB="0" distL="114300" distR="114300" simplePos="0" relativeHeight="251702784" behindDoc="1" locked="0" layoutInCell="1" allowOverlap="1" wp14:anchorId="1F407812" wp14:editId="074B0C68">
                <wp:simplePos x="0" y="0"/>
                <wp:positionH relativeFrom="column">
                  <wp:posOffset>1438275</wp:posOffset>
                </wp:positionH>
                <wp:positionV relativeFrom="paragraph">
                  <wp:posOffset>2613660</wp:posOffset>
                </wp:positionV>
                <wp:extent cx="3335020" cy="4139565"/>
                <wp:effectExtent l="0" t="0" r="0" b="0"/>
                <wp:wrapNone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4139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52DB" w:rsidRPr="00495696">
            <w:rPr>
              <w:rFonts w:ascii="맑은 고딕" w:eastAsia="맑은 고딕" w:hAnsi="맑은 고딕"/>
              <w:noProof/>
              <w:sz w:val="56"/>
              <w:lang w:eastAsia="ko-KR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79F789D" wp14:editId="5BE2D2CF">
                    <wp:simplePos x="0" y="0"/>
                    <wp:positionH relativeFrom="column">
                      <wp:posOffset>857250</wp:posOffset>
                    </wp:positionH>
                    <wp:positionV relativeFrom="paragraph">
                      <wp:posOffset>327660</wp:posOffset>
                    </wp:positionV>
                    <wp:extent cx="4253230" cy="1020445"/>
                    <wp:effectExtent l="0" t="0" r="13970" b="2730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3230" cy="1020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5A55" w:rsidRPr="00731F78" w:rsidRDefault="00DB5A55" w:rsidP="006852DB">
                                <w:pPr>
                                  <w:pStyle w:val="a4"/>
                                  <w:jc w:val="center"/>
                                  <w:rPr>
                                    <w:rFonts w:ascii="HY견고딕" w:eastAsia="HY견고딕" w:hAnsiTheme="minorHAnsi" w:cstheme="minorHAnsi"/>
                                    <w:sz w:val="70"/>
                                    <w:szCs w:val="70"/>
                                    <w:lang w:eastAsia="ko-KR"/>
                                  </w:rPr>
                                </w:pPr>
                                <w:r w:rsidRPr="00731F78">
                                  <w:rPr>
                                    <w:rFonts w:ascii="HY견고딕" w:eastAsia="HY견고딕" w:hAnsiTheme="minorHAnsi" w:cstheme="minorHAnsi" w:hint="eastAsia"/>
                                    <w:sz w:val="70"/>
                                    <w:szCs w:val="70"/>
                                    <w:lang w:eastAsia="ko-KR"/>
                                  </w:rPr>
                                  <w:t>마이크로 프로세서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F789D" id="텍스트 상자 2" o:spid="_x0000_s1027" type="#_x0000_t202" style="position:absolute;margin-left:67.5pt;margin-top:25.8pt;width:334.9pt;height:80.3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">
                    <v:textbox>
                      <w:txbxContent>
                        <w:p w:rsidR="00DB5A55" w:rsidRPr="00731F78" w:rsidRDefault="00DB5A55" w:rsidP="006852DB">
                          <w:pPr>
                            <w:pStyle w:val="a4"/>
                            <w:jc w:val="center"/>
                            <w:rPr>
                              <w:rFonts w:ascii="HY견고딕" w:eastAsia="HY견고딕" w:hAnsiTheme="minorHAnsi" w:cstheme="minorHAnsi"/>
                              <w:sz w:val="70"/>
                              <w:szCs w:val="70"/>
                              <w:lang w:eastAsia="ko-KR"/>
                            </w:rPr>
                          </w:pPr>
                          <w:r w:rsidRPr="00731F78"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  <w:t>마이크로 프로세서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2DB"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27BE3CBF" wp14:editId="482D344B">
                    <wp:simplePos x="0" y="0"/>
                    <wp:positionH relativeFrom="margin">
                      <wp:posOffset>3590925</wp:posOffset>
                    </wp:positionH>
                    <wp:positionV relativeFrom="margin">
                      <wp:posOffset>7418705</wp:posOffset>
                    </wp:positionV>
                    <wp:extent cx="2419350" cy="566420"/>
                    <wp:effectExtent l="0" t="0" r="0" b="5080"/>
                    <wp:wrapNone/>
                    <wp:docPr id="7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935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A55" w:rsidRDefault="00DB5A55">
                                <w:pPr>
                                  <w:pStyle w:val="a5"/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2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 xml:space="preserve">012136068 </w:t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송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>승하</w:t>
                                </w:r>
                              </w:p>
                              <w:p w:rsidR="00DB5A55" w:rsidRPr="006852DB" w:rsidRDefault="00DB5A55" w:rsidP="006852DB">
                                <w:pPr>
                                  <w:rPr>
                                    <w:rFonts w:eastAsia="돋움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BE3CBF" id="Text Box 11" o:spid="_x0000_s1028" type="#_x0000_t202" style="position:absolute;margin-left:282.75pt;margin-top:584.15pt;width:190.5pt;height:44.6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tmugIAAME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" filled="f" stroked="f">
                    <v:textbox>
                      <w:txbxContent>
                        <w:p w:rsidR="00DB5A55" w:rsidRDefault="00DB5A55">
                          <w:pPr>
                            <w:pStyle w:val="a5"/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2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 xml:space="preserve">012136068 </w:t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송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>승하</w:t>
                          </w:r>
                        </w:p>
                        <w:p w:rsidR="00DB5A55" w:rsidRPr="006852DB" w:rsidRDefault="00DB5A55" w:rsidP="006852DB">
                          <w:pPr>
                            <w:rPr>
                              <w:rFonts w:eastAsia="돋움"/>
                              <w:lang w:eastAsia="ko-K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96E89"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093BF0F9" wp14:editId="5B983E1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F8577C2" id="Rectangle 9" o:spid="_x0000_s1026" style="position:absolute;left:0;text-align:left;margin-left:0;margin-top:0;width:9.75pt;height:238.55pt;z-index:25167104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E96E89"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9417E8" wp14:editId="1E6607A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CBD826A" id="Rectangle 8" o:spid="_x0000_s1026" style="position:absolute;left:0;text-align:left;margin-left:0;margin-top:0;width:9.75pt;height:532.1pt;z-index:25165568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E96E89"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4B4092EB" wp14:editId="075127E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0E93120" id="Rectangle 4" o:spid="_x0000_s1026" style="position:absolute;left:0;text-align:left;margin-left:0;margin-top:0;width:520pt;height:768.85pt;z-index:25164032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E96E89" w:rsidRPr="0049569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09600" behindDoc="0" locked="0" layoutInCell="1" allowOverlap="1" wp14:anchorId="4F73826F" wp14:editId="1D5FAFC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A55" w:rsidRPr="00375DAF" w:rsidRDefault="00DB5A55">
                                <w:pP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가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속도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(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G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)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를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이용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리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모컨과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2륜 RC카.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73826F" id="Text Box 24" o:spid="_x0000_s1029" type="#_x0000_t202" style="position:absolute;margin-left:0;margin-top:0;width:457.85pt;height:63.35pt;z-index:25160960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DB5A55" w:rsidRPr="00375DAF" w:rsidRDefault="00DB5A55">
                          <w:pP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</w:pP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가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속도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(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G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)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를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이용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리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모컨과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2륜 RC카.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63C7" w:rsidRPr="00495696">
            <w:rPr>
              <w:rFonts w:ascii="맑은 고딕" w:eastAsia="맑은 고딕" w:hAnsi="맑은 고딕"/>
              <w:sz w:val="56"/>
              <w:lang w:eastAsia="ko-KR"/>
            </w:rPr>
            <w:br w:type="page"/>
          </w:r>
          <w:r w:rsidR="001E6BB4" w:rsidRPr="00495696">
            <w:rPr>
              <w:rFonts w:ascii="맑은 고딕" w:eastAsia="맑은 고딕" w:hAnsi="맑은 고딕"/>
              <w:noProof/>
              <w:lang w:eastAsia="ko-KR"/>
            </w:rPr>
            <w:lastRenderedPageBreak/>
            <mc:AlternateContent>
              <mc:Choice Requires="wpg">
                <w:drawing>
                  <wp:anchor distT="0" distB="0" distL="182880" distR="182880" simplePos="0" relativeHeight="251691520" behindDoc="0" locked="0" layoutInCell="1" allowOverlap="1" wp14:anchorId="7CB17805" wp14:editId="3F5652C6">
                    <wp:simplePos x="0" y="0"/>
                    <wp:positionH relativeFrom="margin">
                      <wp:posOffset>4448175</wp:posOffset>
                    </wp:positionH>
                    <wp:positionV relativeFrom="margin">
                      <wp:posOffset>-219075</wp:posOffset>
                    </wp:positionV>
                    <wp:extent cx="1952625" cy="9754235"/>
                    <wp:effectExtent l="0" t="0" r="9525" b="0"/>
                    <wp:wrapSquare wrapText="bothSides"/>
                    <wp:docPr id="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52625" cy="9754235"/>
                              <a:chOff x="0" y="-240"/>
                              <a:chExt cx="20485" cy="91449"/>
                            </a:xfrm>
                          </wpg:grpSpPr>
                          <wps:wsp>
                            <wps:cNvPr id="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240"/>
                                <a:ext cx="20485" cy="91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1282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8" y="2157"/>
                                <a:ext cx="16046" cy="86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5A55" w:rsidRPr="00442269" w:rsidRDefault="00DB5A55">
                                  <w:pPr>
                                    <w:pStyle w:val="a5"/>
                                    <w:rPr>
                                      <w:rFonts w:eastAsia="굴림"/>
                                      <w:color w:val="C8C8B1" w:themeColor="background2"/>
                                      <w:lang w:eastAsia="ko-KR"/>
                                    </w:rPr>
                                  </w:pPr>
                                </w:p>
                                <w:p w:rsidR="00DB5A55" w:rsidRDefault="00DB5A55" w:rsidP="00442269">
                                  <w:pPr>
                                    <w:wordWrap w:val="0"/>
                                    <w:spacing w:line="480" w:lineRule="auto"/>
                                    <w:rPr>
                                      <w:color w:val="FFFFFF" w:themeColor="background1"/>
                                      <w:lang w:eastAsia="ko-K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B17805" id="Group 7" o:spid="_x0000_s1030" style="position:absolute;margin-left:350.25pt;margin-top:-17.25pt;width:153.75pt;height:768.05pt;z-index:251691520;mso-wrap-distance-left:14.4pt;mso-wrap-distance-right:14.4pt;mso-position-horizontal-relative:margin;mso-position-vertical-relative:margin;mso-width-relative:margin;mso-height-relative:margin" coordorigin=",-240" coordsize="20485,9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">
                    <v:rect id="Rectangle 18" o:spid="_x0000_s1031" style="position:absolute;top:-240;width:20485;height:9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w3r8A&#10;AADaAAAADwAAAGRycy9kb3ducmV2LnhtbESPQYvCMBSE74L/IbwFL7KmehCpjbIsKHo0+gOezdu2&#10;bPNSmmiz++uNIHgcZuYbpthG24o79b5xrGA+y0AQl840XCm4nHefKxA+IBtsHZOCP/Kw3YxHBebG&#10;DXyiuw6VSBD2OSqoQ+hyKX1Zk0U/cx1x8n5cbzEk2VfS9DgkuG3lIsuW0mLDaaHGjr5rKn/1zSro&#10;9PRa3f4NUtT2Eo97HHYalZp8xK81iEAxvMOv9sEoWMDzSro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rDevwAAANoAAAAPAAAAAAAAAAAAAAAAAJgCAABkcnMvZG93bnJl&#10;di54bWxQSwUGAAAAAAQABAD1AAAAhAMAAAAA&#10;" fillcolor="#d1282e" stroked="f"/>
                    <v:shape id="Text Box 14" o:spid="_x0000_s1032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nl8UA&#10;AADaAAAADwAAAGRycy9kb3ducmV2LnhtbESPT2sCMRTE70K/Q3iCF9Gs0hZdjdIqRe2l9c/F22Pz&#10;3F26eVmSqOu3bwTB4zAzv2Gm88ZU4kLOl5YVDPoJCOLM6pJzBYf9V28EwgdkjZVlUnAjD/PZS2uK&#10;qbZX3tJlF3IRIexTVFCEUKdS+qwgg75va+LonawzGKJ0udQOrxFuKjlMkndpsOS4UGBNi4Kyv93Z&#10;KPhJFnLc/f5cHqvNduDW47eV+90o1Wk3HxMQgZrwDD/aa63gFe5X4g2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qeXxQAAANoAAAAPAAAAAAAAAAAAAAAAAJgCAABkcnMv&#10;ZG93bnJldi54bWxQSwUGAAAAAAQABAD1AAAAigMAAAAA&#10;" filled="f" fillcolor="white [3212]" stroked="f">
                      <v:textbox>
                        <w:txbxContent>
                          <w:p w:rsidR="00DB5A55" w:rsidRPr="00442269" w:rsidRDefault="00DB5A55">
                            <w:pPr>
                              <w:pStyle w:val="a5"/>
                              <w:rPr>
                                <w:rFonts w:eastAsia="굴림"/>
                                <w:color w:val="C8C8B1" w:themeColor="background2"/>
                                <w:lang w:eastAsia="ko-KR"/>
                              </w:rPr>
                            </w:pPr>
                          </w:p>
                          <w:p w:rsidR="00DB5A55" w:rsidRDefault="00DB5A55" w:rsidP="00442269">
                            <w:pPr>
                              <w:wordWrap w:val="0"/>
                              <w:spacing w:line="480" w:lineRule="auto"/>
                              <w:rPr>
                                <w:color w:val="FFFFFF" w:themeColor="background1"/>
                                <w:lang w:eastAsia="ko-KR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6852DB" w:rsidRPr="00495696">
            <w:rPr>
              <w:rFonts w:ascii="맑은 고딕" w:eastAsia="맑은 고딕" w:hAnsi="맑은 고딕"/>
              <w:sz w:val="56"/>
              <w:lang w:eastAsia="ko-KR"/>
            </w:rPr>
            <w:t xml:space="preserve"> </w:t>
          </w:r>
        </w:p>
      </w:sdtContent>
    </w:sdt>
    <w:sdt>
      <w:sdtPr>
        <w:rPr>
          <w:rFonts w:ascii="맑은 고딕" w:eastAsia="맑은 고딕" w:hAnsi="맑은 고딕"/>
        </w:rPr>
        <w:id w:val="633372245"/>
        <w:placeholder>
          <w:docPart w:val="8D57624718A641528A609AD701097D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D3942" w:rsidRPr="00495696" w:rsidRDefault="006852DB">
          <w:pPr>
            <w:pStyle w:val="a4"/>
            <w:rPr>
              <w:rFonts w:ascii="맑은 고딕" w:eastAsia="맑은 고딕" w:hAnsi="맑은 고딕"/>
              <w:lang w:eastAsia="ko-KR"/>
            </w:rPr>
          </w:pPr>
          <w:r w:rsidRPr="00495696">
            <w:rPr>
              <w:rFonts w:ascii="맑은 고딕" w:eastAsia="맑은 고딕" w:hAnsi="맑은 고딕" w:hint="eastAsia"/>
              <w:lang w:eastAsia="ko-KR"/>
            </w:rPr>
            <w:t>G RC 카</w:t>
          </w:r>
        </w:p>
      </w:sdtContent>
    </w:sdt>
    <w:p w:rsidR="006D3942" w:rsidRPr="00495696" w:rsidRDefault="00B651F8">
      <w:pPr>
        <w:pStyle w:val="a5"/>
        <w:rPr>
          <w:rFonts w:ascii="맑은 고딕" w:eastAsia="맑은 고딕" w:hAnsi="맑은 고딕"/>
          <w:sz w:val="40"/>
          <w:szCs w:val="40"/>
          <w:lang w:eastAsia="ko-KR"/>
        </w:rPr>
      </w:pPr>
      <w:sdt>
        <w:sdtPr>
          <w:rPr>
            <w:rFonts w:ascii="맑은 고딕" w:eastAsia="맑은 고딕" w:hAnsi="맑은 고딕" w:hint="eastAsia"/>
            <w:sz w:val="40"/>
            <w:szCs w:val="40"/>
          </w:rPr>
          <w:id w:val="1161806749"/>
          <w:placeholder>
            <w:docPart w:val="E00585EE12E047049B5E72365ABDE29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6BB4" w:rsidRPr="00495696">
            <w:rPr>
              <w:rFonts w:ascii="맑은 고딕" w:eastAsia="맑은 고딕" w:hAnsi="맑은 고딕" w:hint="eastAsia"/>
              <w:sz w:val="40"/>
              <w:szCs w:val="40"/>
              <w:lang w:eastAsia="ko-KR"/>
            </w:rPr>
            <w:t>목차</w:t>
          </w:r>
        </w:sdtContent>
      </w:sdt>
      <w:r w:rsidR="001A63C7" w:rsidRPr="00495696">
        <w:rPr>
          <w:rFonts w:ascii="맑은 고딕" w:eastAsia="맑은 고딕" w:hAnsi="맑은 고딕" w:hint="eastAsia"/>
          <w:sz w:val="40"/>
          <w:szCs w:val="40"/>
          <w:lang w:eastAsia="ko-KR"/>
        </w:rPr>
        <w:t xml:space="preserve"> </w:t>
      </w:r>
    </w:p>
    <w:p w:rsidR="001E6BB4" w:rsidRPr="00495696" w:rsidRDefault="001E6BB4" w:rsidP="00731F78">
      <w:pPr>
        <w:rPr>
          <w:rFonts w:ascii="맑은 고딕" w:eastAsia="맑은 고딕" w:hAnsi="맑은 고딕"/>
          <w:sz w:val="36"/>
          <w:szCs w:val="36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1.</w:t>
      </w:r>
      <w:r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제작</w:t>
      </w:r>
      <w:proofErr w:type="gramEnd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 xml:space="preserve"> </w:t>
      </w:r>
      <w:r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동기</w:t>
      </w:r>
    </w:p>
    <w:p w:rsidR="00F76656" w:rsidRPr="00495696" w:rsidRDefault="001E6BB4" w:rsidP="00731F78">
      <w:pPr>
        <w:rPr>
          <w:rFonts w:ascii="맑은 고딕" w:eastAsia="맑은 고딕" w:hAnsi="맑은 고딕" w:cs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2.</w:t>
      </w:r>
      <w:r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성능</w:t>
      </w:r>
      <w:proofErr w:type="gramEnd"/>
    </w:p>
    <w:p w:rsidR="001E6BB4" w:rsidRPr="00495696" w:rsidRDefault="00F76656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3</w:t>
      </w:r>
      <w:r w:rsidR="001E6BB4"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.</w:t>
      </w:r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사용</w:t>
      </w:r>
      <w:proofErr w:type="gramEnd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 xml:space="preserve"> </w:t>
      </w:r>
      <w:r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모듈</w:t>
      </w:r>
    </w:p>
    <w:p w:rsidR="001E6BB4" w:rsidRPr="00495696" w:rsidRDefault="00F76656" w:rsidP="00731F78">
      <w:pPr>
        <w:rPr>
          <w:rFonts w:ascii="맑은 고딕" w:eastAsia="맑은 고딕" w:hAnsi="맑은 고딕" w:cs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4</w:t>
      </w:r>
      <w:r w:rsidR="001E6BB4"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.</w:t>
      </w:r>
      <w:r w:rsidR="001E6BB4"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구상도</w:t>
      </w:r>
      <w:proofErr w:type="gramEnd"/>
    </w:p>
    <w:p w:rsidR="00F76656" w:rsidRPr="00495696" w:rsidRDefault="00F76656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5.개발일정</w:t>
      </w:r>
      <w:proofErr w:type="gramEnd"/>
    </w:p>
    <w:p w:rsidR="004F59A2" w:rsidRPr="00495696" w:rsidRDefault="00F76656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6.라이브러리</w:t>
      </w:r>
      <w:proofErr w:type="gramEnd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 xml:space="preserve"> </w:t>
      </w:r>
    </w:p>
    <w:p w:rsidR="00F76656" w:rsidRPr="00495696" w:rsidRDefault="00F76656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7.</w:t>
      </w:r>
      <w:r w:rsidR="004F59A2"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코드구현</w:t>
      </w:r>
      <w:proofErr w:type="gramEnd"/>
    </w:p>
    <w:p w:rsidR="004F59A2" w:rsidRPr="00495696" w:rsidRDefault="004F59A2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8.</w:t>
      </w:r>
      <w:r w:rsidRPr="00495696"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  <w:t xml:space="preserve">Youtube </w:t>
      </w:r>
      <w:r w:rsidRPr="0049569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및 사진</w:t>
      </w:r>
    </w:p>
    <w:p w:rsidR="00731F78" w:rsidRPr="00495696" w:rsidRDefault="00731F78" w:rsidP="00731F78">
      <w:pPr>
        <w:rPr>
          <w:rFonts w:ascii="맑은 고딕" w:eastAsia="맑은 고딕" w:hAnsi="맑은 고딕"/>
          <w:lang w:eastAsia="ko-KR"/>
        </w:rPr>
      </w:pPr>
    </w:p>
    <w:p w:rsidR="006D3942" w:rsidRPr="00495696" w:rsidRDefault="006D3942">
      <w:pPr>
        <w:rPr>
          <w:rFonts w:ascii="맑은 고딕" w:eastAsia="맑은 고딕" w:hAnsi="맑은 고딕"/>
          <w:lang w:eastAsia="ko-KR"/>
        </w:rPr>
      </w:pPr>
    </w:p>
    <w:p w:rsidR="00731F78" w:rsidRPr="00495696" w:rsidRDefault="00731F78">
      <w:pPr>
        <w:rPr>
          <w:rFonts w:ascii="맑은 고딕" w:eastAsia="맑은 고딕" w:hAnsi="맑은 고딕"/>
          <w:lang w:eastAsia="ko-KR"/>
        </w:rPr>
      </w:pPr>
    </w:p>
    <w:p w:rsidR="00731F78" w:rsidRPr="00495696" w:rsidRDefault="00731F78">
      <w:pPr>
        <w:spacing w:line="276" w:lineRule="auto"/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w:br w:type="page"/>
      </w:r>
    </w:p>
    <w:p w:rsidR="00101069" w:rsidRPr="00495696" w:rsidRDefault="00731F78" w:rsidP="00731F78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w:lastRenderedPageBreak/>
        <w:t>제작동기</w:t>
      </w:r>
    </w:p>
    <w:p w:rsidR="00731F78" w:rsidRPr="00495696" w:rsidRDefault="00731F78" w:rsidP="00731F78">
      <w:pPr>
        <w:rPr>
          <w:rFonts w:ascii="맑은 고딕" w:eastAsia="맑은 고딕" w:hAnsi="맑은 고딕"/>
          <w:lang w:eastAsia="ko-KR"/>
        </w:rPr>
      </w:pPr>
    </w:p>
    <w:p w:rsidR="00731F78" w:rsidRPr="00495696" w:rsidRDefault="00731F78" w:rsidP="00731F78">
      <w:pPr>
        <w:pStyle w:val="af5"/>
        <w:rPr>
          <w:rFonts w:ascii="맑은 고딕" w:eastAsia="맑은 고딕" w:hAnsi="맑은 고딕"/>
          <w:sz w:val="26"/>
          <w:szCs w:val="26"/>
          <w:shd w:val="clear" w:color="auto" w:fill="FFFFFF"/>
        </w:rPr>
      </w:pPr>
      <w:proofErr w:type="spell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아두이노를</w:t>
      </w:r>
      <w:proofErr w:type="spell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이용하여 만들 수 있는 것이 무엇일까 </w:t>
      </w:r>
      <w:proofErr w:type="spell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생각하던중에</w:t>
      </w:r>
      <w:proofErr w:type="spell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RC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카라면 재미있게 만들 수 있다고 생각되어서 선택하였음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495696" w:rsidRDefault="00731F78" w:rsidP="00731F78">
      <w:pPr>
        <w:pStyle w:val="af5"/>
        <w:rPr>
          <w:rFonts w:ascii="맑은 고딕" w:eastAsia="맑은 고딕" w:hAnsi="맑은 고딕"/>
          <w:sz w:val="26"/>
          <w:szCs w:val="26"/>
          <w:shd w:val="clear" w:color="auto" w:fill="FFFFFF"/>
        </w:rPr>
      </w:pPr>
    </w:p>
    <w:p w:rsidR="00F76656" w:rsidRPr="00495696" w:rsidRDefault="00731F78" w:rsidP="00F76656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bookmarkStart w:id="0" w:name="_성능"/>
      <w:bookmarkEnd w:id="0"/>
      <w:r w:rsidRPr="00495696">
        <w:rPr>
          <w:rFonts w:ascii="맑은 고딕" w:eastAsia="맑은 고딕" w:hAnsi="맑은 고딕" w:hint="eastAsia"/>
          <w:lang w:eastAsia="ko-KR"/>
        </w:rPr>
        <w:t>성능</w:t>
      </w:r>
    </w:p>
    <w:p w:rsidR="00731F78" w:rsidRPr="00495696" w:rsidRDefault="00731F78" w:rsidP="00731F78">
      <w:pPr>
        <w:rPr>
          <w:rFonts w:ascii="맑은 고딕" w:eastAsia="맑은 고딕" w:hAnsi="맑은 고딕"/>
          <w:lang w:eastAsia="ko-KR"/>
        </w:rPr>
      </w:pPr>
    </w:p>
    <w:p w:rsidR="00731F78" w:rsidRPr="00495696" w:rsidRDefault="00731F78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495696" w:rsidRDefault="00FD145E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1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블루투스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모듈을 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이용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하여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조종을 할 수 있는 </w:t>
      </w:r>
      <w:proofErr w:type="spellStart"/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리모콘구현</w:t>
      </w:r>
      <w:proofErr w:type="spellEnd"/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495696" w:rsidRDefault="00FD145E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2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속도조절 기능 구현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495696" w:rsidRDefault="00FD145E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3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차체 전방 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LED 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점등</w:t>
      </w:r>
      <w:proofErr w:type="gramStart"/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,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소등</w:t>
      </w:r>
      <w:proofErr w:type="gramEnd"/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구현</w:t>
      </w:r>
    </w:p>
    <w:p w:rsidR="00731F78" w:rsidRPr="00495696" w:rsidRDefault="00FD145E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4</w:t>
      </w:r>
      <w:r w:rsidR="00731F78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충돌방지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,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자동주행</w:t>
      </w:r>
      <w:r w:rsidR="00731F78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기능 구현</w:t>
      </w:r>
    </w:p>
    <w:p w:rsidR="00731F78" w:rsidRPr="00495696" w:rsidRDefault="00731F78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5-1)</w:t>
      </w:r>
      <w:proofErr w:type="gram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충돌방지 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:</w:t>
      </w:r>
      <w:proofErr w:type="gramEnd"/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 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전방</w:t>
      </w:r>
      <w:r w:rsidR="00FD145E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,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측방 </w:t>
      </w:r>
      <w:proofErr w:type="spell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으로</w:t>
      </w:r>
      <w:proofErr w:type="spell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proofErr w:type="spell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이동시</w:t>
      </w:r>
      <w:proofErr w:type="spell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="00FD145E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초음파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센서를 통한 사물과의 거리를 </w:t>
      </w:r>
      <w:proofErr w:type="spellStart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인식후</w:t>
      </w:r>
      <w:proofErr w:type="spell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충돌할 위험이 있으면 정지</w:t>
      </w:r>
      <w:r w:rsidR="00FD145E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,</w:t>
      </w:r>
      <w:r w:rsidR="00FD145E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신호등</w:t>
      </w:r>
    </w:p>
    <w:p w:rsidR="00731F78" w:rsidRPr="00495696" w:rsidRDefault="00731F78" w:rsidP="00731F78">
      <w:pPr>
        <w:pStyle w:val="af5"/>
        <w:rPr>
          <w:rFonts w:ascii="맑은 고딕" w:eastAsia="맑은 고딕" w:hAnsi="맑은 고딕"/>
        </w:rPr>
      </w:pP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5-2)</w:t>
      </w:r>
      <w:proofErr w:type="gramStart"/>
      <w:r w:rsidR="00FD145E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>자동주</w:t>
      </w:r>
      <w:r w:rsidR="00FD145E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행</w:t>
      </w:r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:</w:t>
      </w:r>
      <w:proofErr w:type="gramEnd"/>
      <w:r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　</w:t>
      </w:r>
      <w:r w:rsidR="00FD145E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앞에 장애물이나,</w:t>
      </w:r>
      <w:r w:rsidR="00FD145E" w:rsidRPr="0049569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="00FD145E" w:rsidRPr="0049569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벽이 있으면 오른쪽으로 돌아서 직진.</w:t>
      </w:r>
    </w:p>
    <w:p w:rsidR="00731F78" w:rsidRPr="00495696" w:rsidRDefault="00731F78" w:rsidP="00731F78">
      <w:pPr>
        <w:rPr>
          <w:rFonts w:ascii="맑은 고딕" w:eastAsia="맑은 고딕" w:hAnsi="맑은 고딕"/>
          <w:lang w:eastAsia="ko-KR"/>
        </w:rPr>
      </w:pPr>
    </w:p>
    <w:p w:rsidR="00731F78" w:rsidRPr="00495696" w:rsidRDefault="00FD145E" w:rsidP="00731F78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 w:hint="eastAsia"/>
          <w:lang w:eastAsia="ko-KR"/>
        </w:rPr>
        <w:t>사용 모듈</w:t>
      </w:r>
    </w:p>
    <w:p w:rsidR="00731F78" w:rsidRPr="00495696" w:rsidRDefault="00731F78">
      <w:pPr>
        <w:spacing w:line="276" w:lineRule="auto"/>
        <w:rPr>
          <w:rFonts w:ascii="맑은 고딕" w:eastAsia="맑은 고딕" w:hAnsi="맑은 고딕"/>
          <w:lang w:eastAsia="ko-KR"/>
        </w:rPr>
      </w:pPr>
    </w:p>
    <w:p w:rsidR="00A04CF9" w:rsidRPr="00495696" w:rsidRDefault="00FD145E" w:rsidP="00731F78">
      <w:pPr>
        <w:rPr>
          <w:rFonts w:ascii="맑은 고딕" w:eastAsia="맑은 고딕" w:hAnsi="맑은 고딕"/>
          <w:sz w:val="32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32"/>
          <w:lang w:eastAsia="ko-KR"/>
        </w:rPr>
        <w:t>DRV8835 :</w:t>
      </w:r>
      <w:proofErr w:type="gram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2개의 모터를 제어할 수 있는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모터쉴드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>.</w:t>
      </w:r>
    </w:p>
    <w:p w:rsidR="00FD145E" w:rsidRPr="00495696" w:rsidRDefault="00FD145E" w:rsidP="00731F78">
      <w:pPr>
        <w:rPr>
          <w:rFonts w:ascii="맑은 고딕" w:eastAsia="맑은 고딕" w:hAnsi="맑은 고딕"/>
          <w:sz w:val="32"/>
          <w:lang w:eastAsia="ko-KR"/>
        </w:rPr>
      </w:pPr>
      <w:r w:rsidRPr="00495696">
        <w:rPr>
          <w:rFonts w:ascii="맑은 고딕" w:eastAsia="맑은 고딕" w:hAnsi="맑은 고딕"/>
          <w:sz w:val="32"/>
          <w:lang w:eastAsia="ko-KR"/>
        </w:rPr>
        <w:t xml:space="preserve">HC – </w:t>
      </w:r>
      <w:proofErr w:type="gramStart"/>
      <w:r w:rsidRPr="00495696">
        <w:rPr>
          <w:rFonts w:ascii="맑은 고딕" w:eastAsia="맑은 고딕" w:hAnsi="맑은 고딕"/>
          <w:sz w:val="32"/>
          <w:lang w:eastAsia="ko-KR"/>
        </w:rPr>
        <w:t>06 :</w:t>
      </w:r>
      <w:proofErr w:type="gramEnd"/>
      <w:r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블루투스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모듈 .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아두이노끼리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통신을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하는데에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사용</w:t>
      </w:r>
    </w:p>
    <w:p w:rsidR="00FD145E" w:rsidRPr="00495696" w:rsidRDefault="00FD145E" w:rsidP="00731F78">
      <w:pPr>
        <w:rPr>
          <w:rFonts w:ascii="맑은 고딕" w:eastAsia="맑은 고딕" w:hAnsi="맑은 고딕"/>
          <w:sz w:val="32"/>
          <w:lang w:eastAsia="ko-KR"/>
        </w:rPr>
      </w:pP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lastRenderedPageBreak/>
        <w:t>Itead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</w:t>
      </w:r>
      <w:proofErr w:type="spellStart"/>
      <w:proofErr w:type="gramStart"/>
      <w:r w:rsidRPr="00495696">
        <w:rPr>
          <w:rFonts w:ascii="맑은 고딕" w:eastAsia="맑은 고딕" w:hAnsi="맑은 고딕" w:hint="eastAsia"/>
          <w:sz w:val="32"/>
          <w:lang w:eastAsia="ko-KR"/>
        </w:rPr>
        <w:t>JoystickShield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</w:t>
      </w:r>
      <w:r w:rsidRPr="00495696">
        <w:rPr>
          <w:rFonts w:ascii="맑은 고딕" w:eastAsia="맑은 고딕" w:hAnsi="맑은 고딕"/>
          <w:sz w:val="32"/>
          <w:lang w:eastAsia="ko-KR"/>
        </w:rPr>
        <w:t>:</w:t>
      </w:r>
      <w:proofErr w:type="gramEnd"/>
      <w:r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조이스틱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쉴드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>.</w:t>
      </w:r>
      <w:r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proofErr w:type="spellStart"/>
      <w:r w:rsidRPr="00495696">
        <w:rPr>
          <w:rFonts w:ascii="맑은 고딕" w:eastAsia="맑은 고딕" w:hAnsi="맑은 고딕" w:hint="eastAsia"/>
          <w:sz w:val="32"/>
          <w:lang w:eastAsia="ko-KR"/>
        </w:rPr>
        <w:t>입력값을</w:t>
      </w:r>
      <w:proofErr w:type="spell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받는다.</w:t>
      </w:r>
    </w:p>
    <w:p w:rsidR="00FD145E" w:rsidRPr="00495696" w:rsidRDefault="00FD145E" w:rsidP="00731F78">
      <w:pPr>
        <w:rPr>
          <w:rFonts w:ascii="맑은 고딕" w:eastAsia="맑은 고딕" w:hAnsi="맑은 고딕"/>
          <w:sz w:val="32"/>
          <w:lang w:eastAsia="ko-KR"/>
        </w:rPr>
      </w:pPr>
      <w:r w:rsidRPr="00495696">
        <w:rPr>
          <w:rFonts w:ascii="맑은 고딕" w:eastAsia="맑은 고딕" w:hAnsi="맑은 고딕" w:hint="eastAsia"/>
          <w:sz w:val="32"/>
          <w:lang w:eastAsia="ko-KR"/>
        </w:rPr>
        <w:t>SR-04</w:t>
      </w:r>
      <w:r w:rsidR="00022C6B"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proofErr w:type="gramStart"/>
      <w:r w:rsidR="00022C6B" w:rsidRPr="00495696">
        <w:rPr>
          <w:rFonts w:ascii="맑은 고딕" w:eastAsia="맑은 고딕" w:hAnsi="맑은 고딕"/>
          <w:sz w:val="32"/>
          <w:lang w:eastAsia="ko-KR"/>
        </w:rPr>
        <w:t>x3</w:t>
      </w:r>
      <w:r w:rsidRPr="00495696">
        <w:rPr>
          <w:rFonts w:ascii="맑은 고딕" w:eastAsia="맑은 고딕" w:hAnsi="맑은 고딕"/>
          <w:sz w:val="32"/>
          <w:lang w:eastAsia="ko-KR"/>
        </w:rPr>
        <w:t xml:space="preserve"> :</w:t>
      </w:r>
      <w:proofErr w:type="gramEnd"/>
      <w:r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32"/>
          <w:lang w:eastAsia="ko-KR"/>
        </w:rPr>
        <w:t>초음파 센서.</w:t>
      </w:r>
      <w:r w:rsidRPr="00495696">
        <w:rPr>
          <w:rFonts w:ascii="맑은 고딕" w:eastAsia="맑은 고딕" w:hAnsi="맑은 고딕"/>
          <w:sz w:val="32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32"/>
          <w:lang w:eastAsia="ko-KR"/>
        </w:rPr>
        <w:t>전방</w:t>
      </w:r>
      <w:proofErr w:type="gramStart"/>
      <w:r w:rsidR="00022C6B" w:rsidRPr="00495696">
        <w:rPr>
          <w:rFonts w:ascii="맑은 고딕" w:eastAsia="맑은 고딕" w:hAnsi="맑은 고딕" w:hint="eastAsia"/>
          <w:sz w:val="32"/>
          <w:lang w:eastAsia="ko-KR"/>
        </w:rPr>
        <w:t>,</w:t>
      </w:r>
      <w:proofErr w:type="spellStart"/>
      <w:r w:rsidR="00022C6B" w:rsidRPr="00495696">
        <w:rPr>
          <w:rFonts w:ascii="맑은 고딕" w:eastAsia="맑은 고딕" w:hAnsi="맑은 고딕" w:hint="eastAsia"/>
          <w:sz w:val="32"/>
          <w:lang w:eastAsia="ko-KR"/>
        </w:rPr>
        <w:t>좌방</w:t>
      </w:r>
      <w:proofErr w:type="spellEnd"/>
      <w:r w:rsidR="00022C6B" w:rsidRPr="00495696">
        <w:rPr>
          <w:rFonts w:ascii="맑은 고딕" w:eastAsia="맑은 고딕" w:hAnsi="맑은 고딕" w:hint="eastAsia"/>
          <w:sz w:val="32"/>
          <w:lang w:eastAsia="ko-KR"/>
        </w:rPr>
        <w:t>,우방</w:t>
      </w:r>
      <w:proofErr w:type="gramEnd"/>
      <w:r w:rsidRPr="00495696">
        <w:rPr>
          <w:rFonts w:ascii="맑은 고딕" w:eastAsia="맑은 고딕" w:hAnsi="맑은 고딕" w:hint="eastAsia"/>
          <w:sz w:val="32"/>
          <w:lang w:eastAsia="ko-KR"/>
        </w:rPr>
        <w:t xml:space="preserve"> 거리를 잴 때 사용.</w:t>
      </w:r>
    </w:p>
    <w:p w:rsidR="00FD145E" w:rsidRPr="00495696" w:rsidRDefault="00FD145E" w:rsidP="00731F78">
      <w:pPr>
        <w:rPr>
          <w:rFonts w:ascii="맑은 고딕" w:eastAsia="맑은 고딕" w:hAnsi="맑은 고딕"/>
          <w:lang w:eastAsia="ko-KR"/>
        </w:rPr>
      </w:pPr>
    </w:p>
    <w:p w:rsidR="00A04CF9" w:rsidRPr="00495696" w:rsidRDefault="00A04CF9">
      <w:pPr>
        <w:spacing w:line="276" w:lineRule="auto"/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w:br w:type="page"/>
      </w:r>
    </w:p>
    <w:p w:rsidR="00731F78" w:rsidRPr="00495696" w:rsidRDefault="00A04CF9" w:rsidP="00A04CF9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 w:hint="eastAsia"/>
          <w:lang w:eastAsia="ko-KR"/>
        </w:rPr>
        <w:lastRenderedPageBreak/>
        <w:t>구상도</w:t>
      </w:r>
    </w:p>
    <w:p w:rsidR="00022C6B" w:rsidRPr="00495696" w:rsidRDefault="00022C6B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737600" behindDoc="0" locked="0" layoutInCell="1" allowOverlap="1" wp14:anchorId="1EAEF133" wp14:editId="3867E41B">
                <wp:simplePos x="0" y="0"/>
                <wp:positionH relativeFrom="column">
                  <wp:posOffset>567091</wp:posOffset>
                </wp:positionH>
                <wp:positionV relativeFrom="paragraph">
                  <wp:posOffset>133613</wp:posOffset>
                </wp:positionV>
                <wp:extent cx="758825" cy="344805"/>
                <wp:effectExtent l="0" t="0" r="22225" b="17145"/>
                <wp:wrapSquare wrapText="bothSides"/>
                <wp:docPr id="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C6B" w:rsidRPr="00E42898" w:rsidRDefault="00022C6B">
                            <w:pPr>
                              <w:rPr>
                                <w:rFonts w:ascii="맑은 고딕" w:eastAsia="맑은 고딕" w:hAnsi="맑은 고딕" w:cs="바탕체"/>
                                <w:b/>
                                <w:lang w:eastAsia="ko-KR"/>
                              </w:rPr>
                            </w:pPr>
                            <w:r w:rsidRPr="00E42898">
                              <w:rPr>
                                <w:rFonts w:ascii="맑은 고딕" w:eastAsia="맑은 고딕" w:hAnsi="맑은 고딕" w:cs="바탕체" w:hint="eastAsia"/>
                                <w:b/>
                                <w:lang w:eastAsia="ko-KR"/>
                              </w:rPr>
                              <w:t>컨</w:t>
                            </w:r>
                            <w:r w:rsidRPr="00E42898">
                              <w:rPr>
                                <w:rFonts w:ascii="맑은 고딕" w:eastAsia="맑은 고딕" w:hAnsi="맑은 고딕" w:cs="바탕체"/>
                                <w:b/>
                                <w:lang w:eastAsia="ko-KR"/>
                              </w:rPr>
                              <w:t>트롤러</w:t>
                            </w:r>
                          </w:p>
                          <w:p w:rsidR="00022C6B" w:rsidRDefault="00022C6B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F133" id="_x0000_s1033" type="#_x0000_t202" style="position:absolute;margin-left:44.65pt;margin-top:10.5pt;width:59.75pt;height:27.15pt;z-index:25173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">
                <v:textbox>
                  <w:txbxContent>
                    <w:p w:rsidR="00022C6B" w:rsidRPr="00E42898" w:rsidRDefault="00022C6B">
                      <w:pPr>
                        <w:rPr>
                          <w:rFonts w:ascii="맑은 고딕" w:eastAsia="맑은 고딕" w:hAnsi="맑은 고딕" w:cs="바탕체"/>
                          <w:b/>
                          <w:lang w:eastAsia="ko-KR"/>
                        </w:rPr>
                      </w:pPr>
                      <w:r w:rsidRPr="00E42898">
                        <w:rPr>
                          <w:rFonts w:ascii="맑은 고딕" w:eastAsia="맑은 고딕" w:hAnsi="맑은 고딕" w:cs="바탕체" w:hint="eastAsia"/>
                          <w:b/>
                          <w:lang w:eastAsia="ko-KR"/>
                        </w:rPr>
                        <w:t>컨</w:t>
                      </w:r>
                      <w:r w:rsidRPr="00E42898">
                        <w:rPr>
                          <w:rFonts w:ascii="맑은 고딕" w:eastAsia="맑은 고딕" w:hAnsi="맑은 고딕" w:cs="바탕체"/>
                          <w:b/>
                          <w:lang w:eastAsia="ko-KR"/>
                        </w:rPr>
                        <w:t>트롤러</w:t>
                      </w:r>
                    </w:p>
                    <w:p w:rsidR="00022C6B" w:rsidRDefault="00022C6B">
                      <w:pPr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4B31" w:rsidRPr="00495696" w:rsidRDefault="00022C6B" w:rsidP="00A04CF9">
      <w:pPr>
        <w:rPr>
          <w:rFonts w:ascii="맑은 고딕" w:eastAsia="맑은 고딕" w:hAnsi="맑은 고딕" w:hint="eastAsia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22240" behindDoc="0" locked="0" layoutInCell="1" allowOverlap="1" wp14:anchorId="3AF1B3F7" wp14:editId="6591EB16">
            <wp:simplePos x="0" y="0"/>
            <wp:positionH relativeFrom="column">
              <wp:posOffset>4566932</wp:posOffset>
            </wp:positionH>
            <wp:positionV relativeFrom="paragraph">
              <wp:posOffset>143642</wp:posOffset>
            </wp:positionV>
            <wp:extent cx="854635" cy="1232912"/>
            <wp:effectExtent l="0" t="0" r="3175" b="5715"/>
            <wp:wrapNone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635" cy="123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19168" behindDoc="0" locked="0" layoutInCell="1" allowOverlap="1" wp14:anchorId="29F49B76" wp14:editId="27FCC9FF">
            <wp:simplePos x="0" y="0"/>
            <wp:positionH relativeFrom="column">
              <wp:posOffset>2212256</wp:posOffset>
            </wp:positionH>
            <wp:positionV relativeFrom="paragraph">
              <wp:posOffset>3762</wp:posOffset>
            </wp:positionV>
            <wp:extent cx="1529080" cy="1529080"/>
            <wp:effectExtent l="0" t="0" r="0" b="0"/>
            <wp:wrapSquare wrapText="bothSides"/>
            <wp:docPr id="1026" name="Picture 2" descr="[해외] NJDSVBDKJ® MEGA 2560 ATmega2560 AVR USB-Board : 해외쇼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[해외] NJDSVBDKJ® MEGA 2560 ATmega2560 AVR USB-Board : 해외쇼핑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5290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94B31" w:rsidRPr="00495696" w:rsidRDefault="00022C6B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EDCAA61" wp14:editId="32811498">
                <wp:simplePos x="0" y="0"/>
                <wp:positionH relativeFrom="column">
                  <wp:posOffset>1422400</wp:posOffset>
                </wp:positionH>
                <wp:positionV relativeFrom="paragraph">
                  <wp:posOffset>297815</wp:posOffset>
                </wp:positionV>
                <wp:extent cx="528320" cy="223520"/>
                <wp:effectExtent l="19050" t="57150" r="43180" b="62230"/>
                <wp:wrapNone/>
                <wp:docPr id="29" name="오른쪽 화살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22352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981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0" o:spid="_x0000_s1026" type="#_x0000_t13" style="position:absolute;left:0;text-align:left;margin-left:112pt;margin-top:23.45pt;width:41.6pt;height:17.6pt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" adj="17031" fillcolor="black [3213]" strokecolor="#3c3c3c [1604]" strokeweight="2.25pt"/>
            </w:pict>
          </mc:Fallback>
        </mc:AlternateContent>
      </w:r>
      <w:r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20192" behindDoc="1" locked="0" layoutInCell="1" allowOverlap="1" wp14:anchorId="1CFFDE64" wp14:editId="1F036DA2">
            <wp:simplePos x="0" y="0"/>
            <wp:positionH relativeFrom="column">
              <wp:posOffset>167604</wp:posOffset>
            </wp:positionH>
            <wp:positionV relativeFrom="paragraph">
              <wp:posOffset>9525</wp:posOffset>
            </wp:positionV>
            <wp:extent cx="1096645" cy="972820"/>
            <wp:effectExtent l="0" t="0" r="8255" b="0"/>
            <wp:wrapTight wrapText="bothSides">
              <wp:wrapPolygon edited="0">
                <wp:start x="0" y="0"/>
                <wp:lineTo x="0" y="21149"/>
                <wp:lineTo x="21387" y="21149"/>
                <wp:lineTo x="21387" y="0"/>
                <wp:lineTo x="0" y="0"/>
              </wp:wrapPolygon>
            </wp:wrapTight>
            <wp:docPr id="2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B31" w:rsidRPr="00495696" w:rsidRDefault="00022C6B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5DB9CA5" wp14:editId="751537C3">
                <wp:simplePos x="0" y="0"/>
                <wp:positionH relativeFrom="column">
                  <wp:posOffset>3756037</wp:posOffset>
                </wp:positionH>
                <wp:positionV relativeFrom="paragraph">
                  <wp:posOffset>3942</wp:posOffset>
                </wp:positionV>
                <wp:extent cx="598741" cy="233589"/>
                <wp:effectExtent l="19050" t="57150" r="30480" b="52705"/>
                <wp:wrapNone/>
                <wp:docPr id="15" name="오른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41" cy="23358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CD7C1B1" id="오른쪽 화살표 14" o:spid="_x0000_s1026" type="#_x0000_t13" style="position:absolute;left:0;text-align:left;margin-left:295.75pt;margin-top:.3pt;width:47.15pt;height:18.4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" adj="17387" fillcolor="black [3213]" strokecolor="#3c3c3c [1604]" strokeweight="2.25pt"/>
            </w:pict>
          </mc:Fallback>
        </mc:AlternateContent>
      </w:r>
    </w:p>
    <w:p w:rsidR="00A71BF5" w:rsidRPr="00495696" w:rsidRDefault="00A71BF5" w:rsidP="00A04CF9">
      <w:pPr>
        <w:rPr>
          <w:rFonts w:ascii="맑은 고딕" w:eastAsia="맑은 고딕" w:hAnsi="맑은 고딕"/>
          <w:lang w:eastAsia="ko-KR"/>
        </w:rPr>
      </w:pPr>
    </w:p>
    <w:p w:rsidR="00A71BF5" w:rsidRPr="00495696" w:rsidRDefault="00E42898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42AF9A62" wp14:editId="65C26EA0">
                <wp:simplePos x="0" y="0"/>
                <wp:positionH relativeFrom="margin">
                  <wp:posOffset>5274945</wp:posOffset>
                </wp:positionH>
                <wp:positionV relativeFrom="paragraph">
                  <wp:posOffset>6985</wp:posOffset>
                </wp:positionV>
                <wp:extent cx="905510" cy="344805"/>
                <wp:effectExtent l="0" t="0" r="27940" b="17145"/>
                <wp:wrapSquare wrapText="bothSides"/>
                <wp:docPr id="4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98" w:rsidRDefault="00E42898" w:rsidP="00E42898">
                            <w:pPr>
                              <w:rPr>
                                <w:rFonts w:ascii="맑은 고딕" w:eastAsia="맑은 고딕" w:hAnsi="맑은 고딕" w:cs="바탕체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바탕체" w:hint="eastAsia"/>
                                <w:b/>
                                <w:lang w:eastAsia="ko-KR"/>
                              </w:rPr>
                              <w:t>시</w:t>
                            </w:r>
                            <w:r>
                              <w:rPr>
                                <w:rFonts w:ascii="맑은 고딕" w:eastAsia="맑은 고딕" w:hAnsi="맑은 고딕" w:cs="바탕체"/>
                                <w:b/>
                                <w:lang w:eastAsia="ko-KR"/>
                              </w:rPr>
                              <w:t>리얼통신</w:t>
                            </w:r>
                          </w:p>
                          <w:p w:rsidR="00E42898" w:rsidRPr="00E42898" w:rsidRDefault="00E42898" w:rsidP="00E42898">
                            <w:pPr>
                              <w:rPr>
                                <w:rFonts w:ascii="맑은 고딕" w:eastAsia="맑은 고딕" w:hAnsi="맑은 고딕" w:cs="바탕체" w:hint="eastAsia"/>
                                <w:b/>
                                <w:lang w:eastAsia="ko-KR"/>
                              </w:rPr>
                            </w:pPr>
                          </w:p>
                          <w:p w:rsidR="00E42898" w:rsidRDefault="00E42898" w:rsidP="00E42898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9A62" id="_x0000_s1034" type="#_x0000_t202" style="position:absolute;margin-left:415.35pt;margin-top:.55pt;width:71.3pt;height:27.15pt;z-index:251741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">
                <v:textbox>
                  <w:txbxContent>
                    <w:p w:rsidR="00E42898" w:rsidRDefault="00E42898" w:rsidP="00E42898">
                      <w:pPr>
                        <w:rPr>
                          <w:rFonts w:ascii="맑은 고딕" w:eastAsia="맑은 고딕" w:hAnsi="맑은 고딕" w:cs="바탕체"/>
                          <w:b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바탕체" w:hint="eastAsia"/>
                          <w:b/>
                          <w:lang w:eastAsia="ko-KR"/>
                        </w:rPr>
                        <w:t>시</w:t>
                      </w:r>
                      <w:r>
                        <w:rPr>
                          <w:rFonts w:ascii="맑은 고딕" w:eastAsia="맑은 고딕" w:hAnsi="맑은 고딕" w:cs="바탕체"/>
                          <w:b/>
                          <w:lang w:eastAsia="ko-KR"/>
                        </w:rPr>
                        <w:t>리얼통신</w:t>
                      </w:r>
                    </w:p>
                    <w:p w:rsidR="00E42898" w:rsidRPr="00E42898" w:rsidRDefault="00E42898" w:rsidP="00E42898">
                      <w:pPr>
                        <w:rPr>
                          <w:rFonts w:ascii="맑은 고딕" w:eastAsia="맑은 고딕" w:hAnsi="맑은 고딕" w:cs="바탕체" w:hint="eastAsia"/>
                          <w:b/>
                          <w:lang w:eastAsia="ko-KR"/>
                        </w:rPr>
                      </w:pPr>
                    </w:p>
                    <w:p w:rsidR="00E42898" w:rsidRDefault="00E42898" w:rsidP="00E42898">
                      <w:pPr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C6B"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53ED2CC" wp14:editId="0629D8A5">
                <wp:simplePos x="0" y="0"/>
                <wp:positionH relativeFrom="column">
                  <wp:posOffset>4739970</wp:posOffset>
                </wp:positionH>
                <wp:positionV relativeFrom="paragraph">
                  <wp:posOffset>58234</wp:posOffset>
                </wp:positionV>
                <wp:extent cx="511157" cy="221764"/>
                <wp:effectExtent l="11112" t="26988" r="53023" b="33972"/>
                <wp:wrapNone/>
                <wp:docPr id="17" name="오른쪽 화살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1157" cy="22176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24B12D" id="오른쪽 화살표 16" o:spid="_x0000_s1026" type="#_x0000_t13" style="position:absolute;left:0;text-align:left;margin-left:373.25pt;margin-top:4.6pt;width:40.25pt;height:17.45pt;rotation:90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" adj="16914" fillcolor="black [3213]" strokecolor="#3c3c3c [1604]" strokeweight="2.25pt"/>
            </w:pict>
          </mc:Fallback>
        </mc:AlternateContent>
      </w:r>
    </w:p>
    <w:p w:rsidR="00A71BF5" w:rsidRPr="00495696" w:rsidRDefault="00E42898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75D7E9BA" wp14:editId="772E7D94">
                <wp:simplePos x="0" y="0"/>
                <wp:positionH relativeFrom="column">
                  <wp:posOffset>362309</wp:posOffset>
                </wp:positionH>
                <wp:positionV relativeFrom="paragraph">
                  <wp:posOffset>7494</wp:posOffset>
                </wp:positionV>
                <wp:extent cx="758825" cy="344805"/>
                <wp:effectExtent l="0" t="0" r="22225" b="17145"/>
                <wp:wrapSquare wrapText="bothSides"/>
                <wp:docPr id="4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98" w:rsidRPr="00E42898" w:rsidRDefault="00E42898" w:rsidP="00E42898">
                            <w:pPr>
                              <w:rPr>
                                <w:rFonts w:ascii="맑은 고딕" w:eastAsia="맑은 고딕" w:hAnsi="맑은 고딕" w:cs="바탕체" w:hint="eastAsia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바탕체" w:hint="eastAsia"/>
                                <w:b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맑은 고딕" w:eastAsia="맑은 고딕" w:hAnsi="맑은 고딕" w:cs="바탕체"/>
                                <w:b/>
                                <w:lang w:eastAsia="ko-KR"/>
                              </w:rPr>
                              <w:t>체</w:t>
                            </w:r>
                          </w:p>
                          <w:p w:rsidR="00E42898" w:rsidRDefault="00E42898" w:rsidP="00E42898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E9BA" id="_x0000_s1035" type="#_x0000_t202" style="position:absolute;margin-left:28.55pt;margin-top:.6pt;width:59.75pt;height:27.15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">
                <v:textbox>
                  <w:txbxContent>
                    <w:p w:rsidR="00E42898" w:rsidRPr="00E42898" w:rsidRDefault="00E42898" w:rsidP="00E42898">
                      <w:pPr>
                        <w:rPr>
                          <w:rFonts w:ascii="맑은 고딕" w:eastAsia="맑은 고딕" w:hAnsi="맑은 고딕" w:cs="바탕체" w:hint="eastAsia"/>
                          <w:b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바탕체" w:hint="eastAsia"/>
                          <w:b/>
                          <w:lang w:eastAsia="ko-KR"/>
                        </w:rPr>
                        <w:t>차</w:t>
                      </w:r>
                      <w:r>
                        <w:rPr>
                          <w:rFonts w:ascii="맑은 고딕" w:eastAsia="맑은 고딕" w:hAnsi="맑은 고딕" w:cs="바탕체"/>
                          <w:b/>
                          <w:lang w:eastAsia="ko-KR"/>
                        </w:rPr>
                        <w:t>체</w:t>
                      </w:r>
                    </w:p>
                    <w:p w:rsidR="00E42898" w:rsidRDefault="00E42898" w:rsidP="00E42898">
                      <w:pPr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2C6B"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27360" behindDoc="0" locked="0" layoutInCell="1" allowOverlap="1" wp14:anchorId="108442C3" wp14:editId="3D01EC03">
            <wp:simplePos x="0" y="0"/>
            <wp:positionH relativeFrom="margin">
              <wp:posOffset>1980134</wp:posOffset>
            </wp:positionH>
            <wp:positionV relativeFrom="paragraph">
              <wp:posOffset>127563</wp:posOffset>
            </wp:positionV>
            <wp:extent cx="1776706" cy="1776706"/>
            <wp:effectExtent l="0" t="0" r="0" b="0"/>
            <wp:wrapNone/>
            <wp:docPr id="42" name="Picture 2" descr="[해외] NJDSVBDKJ® MEGA 2560 ATmega2560 AVR USB-Board : 해외쇼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[해외] NJDSVBDKJ® MEGA 2560 ATmega2560 AVR USB-Board : 해외쇼핑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06" cy="17767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C6B"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28384" behindDoc="0" locked="0" layoutInCell="1" allowOverlap="1" wp14:anchorId="51316138" wp14:editId="6E6B909C">
            <wp:simplePos x="0" y="0"/>
            <wp:positionH relativeFrom="column">
              <wp:posOffset>4611382</wp:posOffset>
            </wp:positionH>
            <wp:positionV relativeFrom="paragraph">
              <wp:posOffset>297287</wp:posOffset>
            </wp:positionV>
            <wp:extent cx="810883" cy="1169737"/>
            <wp:effectExtent l="0" t="0" r="8890" b="0"/>
            <wp:wrapNone/>
            <wp:docPr id="4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83" cy="116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BF5" w:rsidRPr="00495696" w:rsidRDefault="00022C6B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86104C3" wp14:editId="7D007BE3">
                <wp:simplePos x="0" y="0"/>
                <wp:positionH relativeFrom="column">
                  <wp:posOffset>3791309</wp:posOffset>
                </wp:positionH>
                <wp:positionV relativeFrom="paragraph">
                  <wp:posOffset>323358</wp:posOffset>
                </wp:positionV>
                <wp:extent cx="563665" cy="232913"/>
                <wp:effectExtent l="38100" t="57150" r="8255" b="53340"/>
                <wp:wrapNone/>
                <wp:docPr id="40" name="오른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3665" cy="232913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5A1F" id="오른쪽 화살표 14" o:spid="_x0000_s1026" type="#_x0000_t13" style="position:absolute;left:0;text-align:left;margin-left:298.55pt;margin-top:25.45pt;width:44.4pt;height:18.35pt;rotation:180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" adj="17137" fillcolor="black [3213]" strokecolor="#3c3c3c [1604]" strokeweight="2.25pt"/>
            </w:pict>
          </mc:Fallback>
        </mc:AlternateContent>
      </w:r>
      <w:r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25312" behindDoc="0" locked="0" layoutInCell="1" allowOverlap="1" wp14:anchorId="169DA582" wp14:editId="38E33163">
            <wp:simplePos x="0" y="0"/>
            <wp:positionH relativeFrom="column">
              <wp:posOffset>4313</wp:posOffset>
            </wp:positionH>
            <wp:positionV relativeFrom="paragraph">
              <wp:posOffset>-4445</wp:posOffset>
            </wp:positionV>
            <wp:extent cx="1097083" cy="1121434"/>
            <wp:effectExtent l="0" t="0" r="8255" b="2540"/>
            <wp:wrapSquare wrapText="bothSides"/>
            <wp:docPr id="39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083" cy="112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BF5" w:rsidRPr="00495696" w:rsidRDefault="00022C6B" w:rsidP="00A04CF9">
      <w:p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F176A0A" wp14:editId="404C079B">
                <wp:simplePos x="0" y="0"/>
                <wp:positionH relativeFrom="column">
                  <wp:posOffset>1340844</wp:posOffset>
                </wp:positionH>
                <wp:positionV relativeFrom="paragraph">
                  <wp:posOffset>13969</wp:posOffset>
                </wp:positionV>
                <wp:extent cx="563665" cy="232913"/>
                <wp:effectExtent l="38100" t="57150" r="8255" b="53340"/>
                <wp:wrapNone/>
                <wp:docPr id="45" name="오른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3665" cy="232913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0349" id="오른쪽 화살표 14" o:spid="_x0000_s1026" type="#_x0000_t13" style="position:absolute;left:0;text-align:left;margin-left:105.6pt;margin-top:1.1pt;width:44.4pt;height:18.35pt;rotation:18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" adj="17137" fillcolor="black [3213]" strokecolor="#3c3c3c [1604]" strokeweight="2.25pt"/>
            </w:pict>
          </mc:Fallback>
        </mc:AlternateContent>
      </w:r>
    </w:p>
    <w:p w:rsidR="00A71BF5" w:rsidRPr="00495696" w:rsidRDefault="00A71BF5" w:rsidP="00A04CF9">
      <w:pPr>
        <w:rPr>
          <w:rFonts w:ascii="맑은 고딕" w:eastAsia="맑은 고딕" w:hAnsi="맑은 고딕"/>
          <w:lang w:eastAsia="ko-KR"/>
        </w:rPr>
      </w:pPr>
    </w:p>
    <w:p w:rsidR="00FD145E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68FC3F2" wp14:editId="145CF19C">
                <wp:simplePos x="0" y="0"/>
                <wp:positionH relativeFrom="column">
                  <wp:posOffset>3283717</wp:posOffset>
                </wp:positionH>
                <wp:positionV relativeFrom="paragraph">
                  <wp:posOffset>308610</wp:posOffset>
                </wp:positionV>
                <wp:extent cx="386080" cy="597271"/>
                <wp:effectExtent l="27940" t="10160" r="41910" b="60960"/>
                <wp:wrapNone/>
                <wp:docPr id="41" name="위로 굽은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6080" cy="597271"/>
                        </a:xfrm>
                        <a:prstGeom prst="bentUpArrow">
                          <a:avLst>
                            <a:gd name="adj1" fmla="val 25000"/>
                            <a:gd name="adj2" fmla="val 25831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962F" id="위로 굽은 화살표 4" o:spid="_x0000_s1026" style="position:absolute;left:0;text-align:left;margin-left:258.55pt;margin-top:24.3pt;width:30.4pt;height:47.05pt;rotation:9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080,597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" path="m,500751r238092,l238092,96520r-51469,l286352,r99728,96520l334612,96520r,500751l,597271,,500751xe" fillcolor="black [3213]" strokecolor="#3c3c3c [1604]" strokeweight="2.25pt">
                <v:path arrowok="t" o:connecttype="custom" o:connectlocs="0,500751;238092,500751;238092,96520;186623,96520;286352,0;386080,96520;334612,96520;334612,597271;0,597271;0,500751" o:connectangles="0,0,0,0,0,0,0,0,0,0"/>
              </v:shape>
            </w:pict>
          </mc:Fallback>
        </mc:AlternateContent>
      </w:r>
      <w:r w:rsidRPr="00495696">
        <w:rPr>
          <w:rFonts w:ascii="맑은 고딕" w:eastAsia="맑은 고딕" w:hAnsi="맑은 고딕"/>
          <w:lang w:eastAsia="ko-KR"/>
        </w:rPr>
        <w:drawing>
          <wp:anchor distT="0" distB="0" distL="114300" distR="114300" simplePos="0" relativeHeight="251732480" behindDoc="0" locked="0" layoutInCell="1" allowOverlap="1" wp14:anchorId="45F3259B" wp14:editId="1BF68959">
            <wp:simplePos x="0" y="0"/>
            <wp:positionH relativeFrom="column">
              <wp:posOffset>4093234</wp:posOffset>
            </wp:positionH>
            <wp:positionV relativeFrom="paragraph">
              <wp:posOffset>213655</wp:posOffset>
            </wp:positionV>
            <wp:extent cx="948906" cy="925739"/>
            <wp:effectExtent l="0" t="0" r="3810" b="8255"/>
            <wp:wrapNone/>
            <wp:docPr id="44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20" cy="92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696">
        <w:rPr>
          <w:rFonts w:ascii="맑은 고딕" w:eastAsia="맑은 고딕" w:hAnsi="맑은 고딕"/>
          <w:lang w:eastAsia="ko-KR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58914F7" wp14:editId="56F642FD">
                <wp:simplePos x="0" y="0"/>
                <wp:positionH relativeFrom="column">
                  <wp:posOffset>1975515</wp:posOffset>
                </wp:positionH>
                <wp:positionV relativeFrom="paragraph">
                  <wp:posOffset>423144</wp:posOffset>
                </wp:positionV>
                <wp:extent cx="509270" cy="276488"/>
                <wp:effectExtent l="40322" t="35878" r="64453" b="26352"/>
                <wp:wrapNone/>
                <wp:docPr id="13" name="오른쪽 화살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9270" cy="27648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BE1E" id="오른쪽 화살표 12" o:spid="_x0000_s1026" type="#_x0000_t13" style="position:absolute;left:0;text-align:left;margin-left:155.55pt;margin-top:33.3pt;width:40.1pt;height:21.75pt;rotation:-90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" adj="15737" fillcolor="black [3213]" strokecolor="#3c3c3c [1604]" strokeweight="2.25pt"/>
            </w:pict>
          </mc:Fallback>
        </mc:AlternateContent>
      </w: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/>
          <w:sz w:val="28"/>
          <w:szCs w:val="28"/>
          <w:lang w:eastAsia="ko-KR"/>
        </w:rPr>
        <w:drawing>
          <wp:anchor distT="0" distB="0" distL="114300" distR="114300" simplePos="0" relativeHeight="251735552" behindDoc="1" locked="0" layoutInCell="1" allowOverlap="1" wp14:anchorId="4D6AC326" wp14:editId="13CD5D07">
            <wp:simplePos x="0" y="0"/>
            <wp:positionH relativeFrom="column">
              <wp:posOffset>1297772</wp:posOffset>
            </wp:positionH>
            <wp:positionV relativeFrom="paragraph">
              <wp:posOffset>99120</wp:posOffset>
            </wp:positionV>
            <wp:extent cx="1951376" cy="1069398"/>
            <wp:effectExtent l="0" t="0" r="0" b="0"/>
            <wp:wrapTight wrapText="bothSides">
              <wp:wrapPolygon edited="0">
                <wp:start x="0" y="0"/>
                <wp:lineTo x="0" y="21164"/>
                <wp:lineTo x="21298" y="21164"/>
                <wp:lineTo x="21298" y="0"/>
                <wp:lineTo x="0" y="0"/>
              </wp:wrapPolygon>
            </wp:wrapTight>
            <wp:docPr id="4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76" cy="106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022C6B" w:rsidRPr="00495696" w:rsidRDefault="00022C6B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E42898" w:rsidRPr="00495696" w:rsidRDefault="00E42898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E42898" w:rsidRPr="00495696" w:rsidRDefault="00E42898" w:rsidP="00A04CF9">
      <w:pPr>
        <w:rPr>
          <w:rFonts w:ascii="맑은 고딕" w:eastAsia="맑은 고딕" w:hAnsi="맑은 고딕" w:hint="eastAsia"/>
          <w:sz w:val="28"/>
          <w:szCs w:val="28"/>
          <w:lang w:eastAsia="ko-KR"/>
        </w:rPr>
      </w:pPr>
    </w:p>
    <w:p w:rsidR="00A04CF9" w:rsidRPr="00495696" w:rsidRDefault="00694B31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lastRenderedPageBreak/>
        <w:t>컨트롤러</w:t>
      </w:r>
    </w:p>
    <w:p w:rsidR="00694B31" w:rsidRPr="00495696" w:rsidRDefault="00694B31" w:rsidP="00694B31">
      <w:pPr>
        <w:ind w:firstLineChars="100" w:firstLine="280"/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>입력</w:t>
      </w:r>
    </w:p>
    <w:p w:rsidR="00694B31" w:rsidRPr="00495696" w:rsidRDefault="00694B31" w:rsidP="00A71BF5">
      <w:pPr>
        <w:ind w:firstLineChars="200" w:firstLine="440"/>
        <w:rPr>
          <w:rFonts w:ascii="맑은 고딕" w:eastAsia="맑은 고딕" w:hAnsi="맑은 고딕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lang w:eastAsia="ko-KR"/>
        </w:rPr>
        <w:t>조이스틱 :</w:t>
      </w:r>
      <w:proofErr w:type="gramEnd"/>
      <w:r w:rsidRPr="00495696">
        <w:rPr>
          <w:rFonts w:ascii="맑은 고딕" w:eastAsia="맑은 고딕" w:hAnsi="맑은 고딕" w:hint="eastAsia"/>
          <w:lang w:eastAsia="ko-KR"/>
        </w:rPr>
        <w:t xml:space="preserve"> 전 후 좌 우 </w:t>
      </w:r>
      <w:proofErr w:type="spellStart"/>
      <w:r w:rsidRPr="00495696">
        <w:rPr>
          <w:rFonts w:ascii="맑은 고딕" w:eastAsia="맑은 고딕" w:hAnsi="맑은 고딕" w:hint="eastAsia"/>
          <w:lang w:eastAsia="ko-KR"/>
        </w:rPr>
        <w:t>를</w:t>
      </w:r>
      <w:proofErr w:type="spellEnd"/>
      <w:r w:rsidRPr="00495696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495696">
        <w:rPr>
          <w:rFonts w:ascii="맑은 고딕" w:eastAsia="맑은 고딕" w:hAnsi="맑은 고딕" w:hint="eastAsia"/>
          <w:lang w:eastAsia="ko-KR"/>
        </w:rPr>
        <w:t>입력받아</w:t>
      </w:r>
      <w:proofErr w:type="spellEnd"/>
      <w:r w:rsidRPr="00495696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495696">
        <w:rPr>
          <w:rFonts w:ascii="맑은 고딕" w:eastAsia="맑은 고딕" w:hAnsi="맑은 고딕" w:hint="eastAsia"/>
          <w:lang w:eastAsia="ko-KR"/>
        </w:rPr>
        <w:t>아두이누에</w:t>
      </w:r>
      <w:proofErr w:type="spellEnd"/>
      <w:r w:rsidRPr="00495696">
        <w:rPr>
          <w:rFonts w:ascii="맑은 고딕" w:eastAsia="맑은 고딕" w:hAnsi="맑은 고딕" w:hint="eastAsia"/>
          <w:lang w:eastAsia="ko-KR"/>
        </w:rPr>
        <w:t xml:space="preserve"> 전송.</w:t>
      </w:r>
    </w:p>
    <w:p w:rsidR="00A71BF5" w:rsidRPr="00495696" w:rsidRDefault="00694B31" w:rsidP="00A71BF5">
      <w:pPr>
        <w:ind w:firstLineChars="200" w:firstLine="440"/>
        <w:rPr>
          <w:rFonts w:ascii="맑은 고딕" w:eastAsia="맑은 고딕" w:hAnsi="맑은 고딕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lang w:eastAsia="ko-KR"/>
        </w:rPr>
        <w:t>스위치 :</w:t>
      </w:r>
      <w:proofErr w:type="gramEnd"/>
      <w:r w:rsidRPr="00495696">
        <w:rPr>
          <w:rFonts w:ascii="맑은 고딕" w:eastAsia="맑은 고딕" w:hAnsi="맑은 고딕" w:hint="eastAsia"/>
          <w:lang w:eastAsia="ko-KR"/>
        </w:rPr>
        <w:t xml:space="preserve"> </w:t>
      </w:r>
      <w:r w:rsidR="00A71BF5" w:rsidRPr="00495696">
        <w:rPr>
          <w:rFonts w:ascii="맑은 고딕" w:eastAsia="맑은 고딕" w:hAnsi="맑은 고딕" w:hint="eastAsia"/>
          <w:lang w:eastAsia="ko-KR"/>
        </w:rPr>
        <w:t>속도를 조절</w:t>
      </w:r>
      <w:r w:rsidRPr="00495696">
        <w:rPr>
          <w:rFonts w:ascii="맑은 고딕" w:eastAsia="맑은 고딕" w:hAnsi="맑은 고딕" w:hint="eastAsia"/>
          <w:lang w:eastAsia="ko-KR"/>
        </w:rPr>
        <w:t xml:space="preserve"> 할 수 있는 기능을 구현</w:t>
      </w:r>
      <w:r w:rsidR="00A71BF5" w:rsidRPr="00495696">
        <w:rPr>
          <w:rFonts w:ascii="맑은 고딕" w:eastAsia="맑은 고딕" w:hAnsi="맑은 고딕" w:hint="eastAsia"/>
          <w:lang w:eastAsia="ko-KR"/>
        </w:rPr>
        <w:t xml:space="preserve">, </w:t>
      </w:r>
      <w:r w:rsidR="00A71BF5" w:rsidRPr="00495696">
        <w:rPr>
          <w:rFonts w:ascii="맑은 고딕" w:eastAsia="맑은 고딕" w:hAnsi="맑은 고딕"/>
          <w:lang w:eastAsia="ko-KR"/>
        </w:rPr>
        <w:t xml:space="preserve">LED </w:t>
      </w:r>
      <w:r w:rsidR="00A71BF5" w:rsidRPr="00495696">
        <w:rPr>
          <w:rFonts w:ascii="맑은 고딕" w:eastAsia="맑은 고딕" w:hAnsi="맑은 고딕" w:hint="eastAsia"/>
          <w:lang w:eastAsia="ko-KR"/>
        </w:rPr>
        <w:t>색상 변환 구현,</w:t>
      </w:r>
      <w:r w:rsidR="00A71BF5" w:rsidRPr="00495696">
        <w:rPr>
          <w:rFonts w:ascii="맑은 고딕" w:eastAsia="맑은 고딕" w:hAnsi="맑은 고딕"/>
          <w:lang w:eastAsia="ko-KR"/>
        </w:rPr>
        <w:t xml:space="preserve"> </w:t>
      </w:r>
      <w:r w:rsidR="00A71BF5" w:rsidRPr="00495696">
        <w:rPr>
          <w:rFonts w:ascii="맑은 고딕" w:eastAsia="맑은 고딕" w:hAnsi="맑은 고딕" w:hint="eastAsia"/>
          <w:lang w:eastAsia="ko-KR"/>
        </w:rPr>
        <w:t>자동 주차 버튼.</w:t>
      </w:r>
    </w:p>
    <w:p w:rsidR="00694B31" w:rsidRPr="00495696" w:rsidRDefault="00694B31" w:rsidP="00A71BF5">
      <w:pPr>
        <w:ind w:firstLineChars="200" w:firstLine="440"/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lang w:eastAsia="ko-KR"/>
        </w:rPr>
        <w:t xml:space="preserve">    </w:t>
      </w: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>출력</w:t>
      </w:r>
    </w:p>
    <w:p w:rsidR="00A71BF5" w:rsidRPr="00495696" w:rsidRDefault="00694B31" w:rsidP="00694B31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 xml:space="preserve">     </w:t>
      </w:r>
      <w:proofErr w:type="spell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아두이노</w:t>
      </w:r>
      <w:proofErr w:type="spellEnd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-&gt;</w:t>
      </w:r>
      <w:proofErr w:type="spell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블루투스</w:t>
      </w:r>
      <w:proofErr w:type="spellEnd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모듈을 이용하여 전</w:t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,후,좌,우</w:t>
      </w:r>
      <w:proofErr w:type="gramEnd"/>
      <w:r w:rsidR="00A71BF5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, 속도,</w:t>
      </w:r>
      <w:r w:rsidR="00A71BF5" w:rsidRPr="00495696">
        <w:rPr>
          <w:rFonts w:ascii="맑은 고딕" w:eastAsia="맑은 고딕" w:hAnsi="맑은 고딕"/>
          <w:sz w:val="24"/>
          <w:szCs w:val="24"/>
          <w:lang w:eastAsia="ko-KR"/>
        </w:rPr>
        <w:t>LED</w:t>
      </w:r>
      <w:r w:rsidR="00A71BF5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변환,자동주차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신호 전달.</w:t>
      </w:r>
    </w:p>
    <w:p w:rsidR="00694B31" w:rsidRPr="00495696" w:rsidRDefault="00694B31" w:rsidP="00694B31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>차체</w:t>
      </w:r>
    </w:p>
    <w:p w:rsidR="00694B31" w:rsidRPr="00495696" w:rsidRDefault="00694B31" w:rsidP="00694B31">
      <w:pPr>
        <w:ind w:firstLineChars="100" w:firstLine="280"/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 xml:space="preserve"> </w:t>
      </w:r>
      <w:r w:rsidRPr="00495696">
        <w:rPr>
          <w:rFonts w:ascii="맑은 고딕" w:eastAsia="맑은 고딕" w:hAnsi="맑은 고딕" w:cstheme="minorHAnsi" w:hint="eastAsia"/>
          <w:sz w:val="28"/>
          <w:szCs w:val="28"/>
          <w:lang w:eastAsia="ko-KR"/>
        </w:rPr>
        <w:t>입력</w:t>
      </w:r>
    </w:p>
    <w:p w:rsidR="00694B31" w:rsidRPr="00495696" w:rsidRDefault="00694B31" w:rsidP="00A71BF5">
      <w:pPr>
        <w:ind w:left="279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/>
          <w:sz w:val="28"/>
          <w:szCs w:val="28"/>
          <w:lang w:eastAsia="ko-KR"/>
        </w:rPr>
        <w:t xml:space="preserve">   </w:t>
      </w:r>
      <w:proofErr w:type="spellStart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블루투스</w:t>
      </w:r>
      <w:proofErr w:type="spellEnd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proofErr w:type="gramStart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모듈</w:t>
      </w:r>
      <w:r w:rsidR="00A07658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:</w:t>
      </w:r>
      <w:proofErr w:type="gramEnd"/>
      <w:r w:rsidR="00A07658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전, 후 </w:t>
      </w:r>
      <w:r w:rsidR="00A07658" w:rsidRPr="00495696"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좌,우를 </w:t>
      </w:r>
      <w:proofErr w:type="spellStart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입력받아</w:t>
      </w:r>
      <w:proofErr w:type="spellEnd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proofErr w:type="spellStart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아두이노에</w:t>
      </w:r>
      <w:proofErr w:type="spellEnd"/>
      <w:r w:rsidR="00A0765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신호 전달.</w:t>
      </w:r>
      <w:r w:rsidR="00A71BF5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A71BF5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L</w:t>
      </w:r>
      <w:r w:rsidR="00A71BF5" w:rsidRPr="00495696">
        <w:rPr>
          <w:rFonts w:ascii="맑은 고딕" w:eastAsia="맑은 고딕" w:hAnsi="맑은 고딕"/>
          <w:sz w:val="24"/>
          <w:szCs w:val="24"/>
          <w:lang w:eastAsia="ko-KR"/>
        </w:rPr>
        <w:t>ED</w:t>
      </w:r>
      <w:proofErr w:type="gramStart"/>
      <w:r w:rsidR="00A71BF5" w:rsidRPr="00495696"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="00A71BF5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자동주차</w:t>
      </w:r>
      <w:proofErr w:type="gramEnd"/>
      <w:r w:rsidR="00A71BF5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신호 전달.</w:t>
      </w:r>
    </w:p>
    <w:p w:rsidR="00A07658" w:rsidRPr="00495696" w:rsidRDefault="00A07658" w:rsidP="00694B31">
      <w:pPr>
        <w:ind w:firstLineChars="100" w:firstLine="240"/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 </w:t>
      </w: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>출력</w:t>
      </w:r>
    </w:p>
    <w:p w:rsidR="00A07658" w:rsidRPr="00495696" w:rsidRDefault="00A07658" w:rsidP="00694B31">
      <w:pPr>
        <w:ind w:firstLineChars="100" w:firstLine="28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sz w:val="28"/>
          <w:szCs w:val="28"/>
          <w:lang w:eastAsia="ko-KR"/>
        </w:rPr>
        <w:t xml:space="preserve">    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전 후 좌 우 신호를 전진 후진 좌회전 우회전 신호로 변경하여 모터드라이브에 전송.</w:t>
      </w:r>
    </w:p>
    <w:p w:rsidR="00A07658" w:rsidRPr="0049569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    </w:t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전진 :</w:t>
      </w:r>
      <w:proofErr w:type="gramEnd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2개의 모터 전진.</w:t>
      </w:r>
      <w:r w:rsidR="00CB4FD1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CB4FD1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PMW</w:t>
      </w:r>
      <w:r w:rsidR="00CB4FD1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CB4FD1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기능으로 속도조절</w:t>
      </w:r>
    </w:p>
    <w:p w:rsidR="00A07658" w:rsidRPr="0049569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    </w:t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후진 :</w:t>
      </w:r>
      <w:proofErr w:type="gramEnd"/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2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개의 모터 후진</w:t>
      </w:r>
      <w:r w:rsidR="00CB4FD1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.</w:t>
      </w:r>
      <w:r w:rsidR="00CB4FD1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PMW </w:t>
      </w:r>
      <w:r w:rsidR="00CB4FD1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기능으로 속도조절 </w:t>
      </w:r>
    </w:p>
    <w:p w:rsidR="00A07658" w:rsidRPr="0049569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    </w:t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좌회전 :</w:t>
      </w:r>
      <w:proofErr w:type="gramEnd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좌측 모터</w:t>
      </w:r>
      <w:r w:rsidR="00FD145E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후진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.</w:t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우측 모터 전진</w:t>
      </w:r>
    </w:p>
    <w:p w:rsidR="00A07658" w:rsidRPr="0049569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    </w:t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우회전 :</w:t>
      </w:r>
      <w:proofErr w:type="gramEnd"/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우측 모터 </w:t>
      </w:r>
      <w:r w:rsidR="00FD145E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후진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. 좌측 모터 전진</w:t>
      </w:r>
    </w:p>
    <w:p w:rsidR="00A71BF5" w:rsidRPr="00495696" w:rsidRDefault="00A71BF5" w:rsidP="00A71BF5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/>
          <w:sz w:val="24"/>
          <w:szCs w:val="24"/>
          <w:lang w:eastAsia="ko-KR"/>
        </w:rPr>
        <w:tab/>
      </w:r>
      <w:proofErr w:type="gramStart"/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LED 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:</w:t>
      </w:r>
      <w:proofErr w:type="gramEnd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3색 </w:t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t>LED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이므로 </w:t>
      </w:r>
      <w:r w:rsidR="00FD145E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거리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당 색깔변화 구현.</w:t>
      </w:r>
    </w:p>
    <w:p w:rsidR="00A71BF5" w:rsidRPr="00495696" w:rsidRDefault="00A71BF5" w:rsidP="00A71BF5">
      <w:pPr>
        <w:ind w:left="720"/>
        <w:rPr>
          <w:rFonts w:ascii="맑은 고딕" w:eastAsia="맑은 고딕" w:hAnsi="맑은 고딕"/>
          <w:sz w:val="24"/>
          <w:szCs w:val="24"/>
          <w:lang w:eastAsia="ko-KR"/>
        </w:rPr>
      </w:pP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충돌방지 </w:t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t>:</w:t>
      </w:r>
      <w:proofErr w:type="gramEnd"/>
      <w:r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초음파 거리센서를 이용하여 </w:t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t>5cm</w:t>
      </w: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이내에 벽이 있으면 그 방향에 대한 이동 출력 금지.</w:t>
      </w:r>
    </w:p>
    <w:p w:rsidR="00FD145E" w:rsidRPr="00495696" w:rsidRDefault="00A71BF5" w:rsidP="00F76656">
      <w:pPr>
        <w:ind w:left="720" w:hangingChars="300" w:hanging="72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ab/>
      </w:r>
      <w:proofErr w:type="gramStart"/>
      <w:r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자동</w:t>
      </w:r>
      <w:r w:rsidR="00FD145E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주행 :</w:t>
      </w:r>
      <w:proofErr w:type="gramEnd"/>
      <w:r w:rsidR="00FD145E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전방에 물체가 </w:t>
      </w:r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있으면,</w:t>
      </w:r>
      <w:r w:rsidR="00E42898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오른쪽과 왼쪽을 비교하여 </w:t>
      </w:r>
      <w:proofErr w:type="spellStart"/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더공간이</w:t>
      </w:r>
      <w:proofErr w:type="spellEnd"/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proofErr w:type="spellStart"/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많은곳으로</w:t>
      </w:r>
      <w:proofErr w:type="spellEnd"/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이동하고,</w:t>
      </w:r>
      <w:r w:rsidR="00E42898" w:rsidRPr="0049569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E42898" w:rsidRPr="00495696">
        <w:rPr>
          <w:rFonts w:ascii="맑은 고딕" w:eastAsia="맑은 고딕" w:hAnsi="맑은 고딕" w:hint="eastAsia"/>
          <w:sz w:val="24"/>
          <w:szCs w:val="24"/>
          <w:lang w:eastAsia="ko-KR"/>
        </w:rPr>
        <w:t>다시 장애물이 사라지면 기존 방향으로 돌아감.</w:t>
      </w:r>
    </w:p>
    <w:p w:rsidR="00E42898" w:rsidRPr="00495696" w:rsidRDefault="00F76656" w:rsidP="00F76656">
      <w:pPr>
        <w:pStyle w:val="2"/>
        <w:numPr>
          <w:ilvl w:val="0"/>
          <w:numId w:val="2"/>
        </w:numPr>
        <w:rPr>
          <w:rFonts w:ascii="맑은 고딕" w:eastAsia="맑은 고딕" w:hAnsi="맑은 고딕" w:hint="eastAsia"/>
          <w:lang w:eastAsia="ko-KR"/>
        </w:rPr>
      </w:pPr>
      <w:r w:rsidRPr="00495696">
        <w:rPr>
          <w:rFonts w:ascii="맑은 고딕" w:eastAsia="맑은 고딕" w:hAnsi="맑은 고딕" w:hint="eastAsia"/>
          <w:lang w:eastAsia="ko-KR"/>
        </w:rPr>
        <w:lastRenderedPageBreak/>
        <w:t>개발일정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54"/>
        <w:gridCol w:w="454"/>
        <w:gridCol w:w="454"/>
        <w:gridCol w:w="454"/>
        <w:gridCol w:w="454"/>
        <w:gridCol w:w="454"/>
      </w:tblGrid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주차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2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3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4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5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6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7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8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9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10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11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12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13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14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>15</w:t>
            </w: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주제 탐색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기획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A7A9" w:themeFill="tex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A7A9" w:themeFill="tex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라이브러리 탐색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라이브러리 공부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모듈 테스트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C5184" w:themeFill="accent3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3C5184" w:themeFill="accent3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구현</w:t>
            </w:r>
            <w:r w:rsidRPr="00495696">
              <w:rPr>
                <w:rFonts w:ascii="맑은 고딕" w:eastAsia="맑은 고딕" w:hAnsi="맑은 고딕" w:cs="함초롬바탕" w:hint="eastAsia"/>
                <w:b/>
                <w:bCs/>
                <w:color w:val="000000"/>
                <w:lang w:eastAsia="ko-KR"/>
              </w:rPr>
              <w:t xml:space="preserve"> 차체 제작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7A7CF" w:themeFill="accent3" w:themeFillTint="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97A7CF" w:themeFill="accent3" w:themeFillTint="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495696" w:rsidTr="00E42898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  <w:r w:rsidRPr="00495696"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최종데모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1282E" w:themeFill="text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49569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eastAsia="ko-KR"/>
              </w:rPr>
            </w:pPr>
          </w:p>
        </w:tc>
      </w:tr>
    </w:tbl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/>
          <w:lang w:eastAsia="ko-KR"/>
        </w:rPr>
      </w:pPr>
    </w:p>
    <w:p w:rsidR="00E42898" w:rsidRPr="00495696" w:rsidRDefault="00E42898" w:rsidP="00E42898">
      <w:pPr>
        <w:pStyle w:val="a8"/>
        <w:rPr>
          <w:rFonts w:ascii="맑은 고딕" w:eastAsia="맑은 고딕" w:hAnsi="맑은 고딕" w:hint="eastAsia"/>
          <w:lang w:eastAsia="ko-KR"/>
        </w:rPr>
      </w:pPr>
    </w:p>
    <w:p w:rsidR="00FD145E" w:rsidRPr="00495696" w:rsidRDefault="00FD145E" w:rsidP="00E42898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868C0F6" wp14:editId="15BF9F12">
                <wp:simplePos x="0" y="0"/>
                <wp:positionH relativeFrom="column">
                  <wp:posOffset>-66675</wp:posOffset>
                </wp:positionH>
                <wp:positionV relativeFrom="paragraph">
                  <wp:posOffset>400050</wp:posOffset>
                </wp:positionV>
                <wp:extent cx="5962650" cy="8658225"/>
                <wp:effectExtent l="19050" t="1905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65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“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DRV8835MotorShield.h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ab/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setSpeed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a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,int</w:t>
                            </w:r>
                            <w:proofErr w:type="spellEnd"/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b): -400~400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값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을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입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력하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여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두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개의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모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터의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속도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를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leftChars="982" w:left="2160" w:firstLineChars="450" w:firstLine="99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제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어한다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ab/>
                              <w:t>flipM1(true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M1모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터의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향을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반대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로한다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 두 모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터가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반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대방향으로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가 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left="1440"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있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어서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행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Ultrasonic.h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ab/>
                              <w:t>Ranging(CM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전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방거리를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E42898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cm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로 변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환하여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반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DB5A55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JoystickShield_IS.h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많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은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오류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가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있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어서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직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접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라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이브리러리를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고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침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left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isCenter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중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립이면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isUp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윗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쪽방향이면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isDown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아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래쪽방향이면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isLeft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왼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isRight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른쪽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isLeftUp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왼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쪽위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isLeftDown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왼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쪽아래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isRightUp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른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쪽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위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isRightDown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저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른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쪽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아래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ture</w:t>
                            </w:r>
                            <w:proofErr w:type="spellEnd"/>
                          </w:p>
                          <w:p w:rsidR="00DB5A55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</w:pP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isJoystickBut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조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스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틱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isUpButton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A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isDownBut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F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isLeftBut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G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ture</w:t>
                            </w:r>
                            <w:proofErr w:type="spellEnd"/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isRightBut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B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isDBut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D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isEBut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E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ind w:leftChars="982" w:left="2160" w:firstLineChars="450" w:firstLine="1080"/>
                              <w:jc w:val="both"/>
                              <w:rPr>
                                <w:rFonts w:ascii="HY중고딕" w:eastAsia="HY중고딕"/>
                                <w:color w:val="000000" w:themeColor="text1"/>
                                <w:sz w:val="24"/>
                                <w:lang w:eastAsia="ko-KR"/>
                              </w:rPr>
                            </w:pPr>
                          </w:p>
                          <w:p w:rsidR="00DB5A55" w:rsidRDefault="00DB5A55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8C0F6" id="직사각형 6" o:spid="_x0000_s1036" style="position:absolute;left:0;text-align:left;margin-left:-5.25pt;margin-top:31.5pt;width:469.5pt;height:681.7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" fillcolor="white [3201]" strokecolor="#b4b392 [3209]" strokeweight="2.25pt">
                <v:textbox>
                  <w:txbxContent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“</w:t>
                      </w: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DRV8835MotorShield.h</w:t>
                      </w: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”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ab/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setSpeed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a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,int</w:t>
                      </w:r>
                      <w:proofErr w:type="spellEnd"/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b): -400~400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값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을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입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력하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여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두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개의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모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터의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속도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를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leftChars="982" w:left="2160" w:firstLineChars="450" w:firstLine="99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제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어한다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ab/>
                        <w:t>flipM1(true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M1모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터의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향을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반대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로한다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 두 모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터가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반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대방향으로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가 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left="1440"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있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어서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행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Ultrasonic.h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”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ab/>
                        <w:t>Ranging(CM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전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방거리를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="00E42898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cm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로 변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환하여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반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DB5A55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JoystickShield_IS.h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”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: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>많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은</w:t>
                      </w:r>
                      <w:proofErr w:type="gramEnd"/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오류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가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있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어서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직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접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>라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이브리러리를</w:t>
                      </w:r>
                      <w:proofErr w:type="spellEnd"/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고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침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left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isCenter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중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립이면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isUp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윗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쪽방향이면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isDown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아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래쪽방향이면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isLeft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왼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isRight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른쪽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isLeftUp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왼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쪽위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isLeftDown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왼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쪽아래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isRightUp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른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쪽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위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isRightDown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저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른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쪽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아래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ture</w:t>
                      </w:r>
                      <w:proofErr w:type="spellEnd"/>
                    </w:p>
                    <w:p w:rsidR="00DB5A55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</w:pP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isJoystickBut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조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스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틱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isUpButton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A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isDownBut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F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isLeftBut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G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ture</w:t>
                      </w:r>
                      <w:proofErr w:type="spellEnd"/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isRightBut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B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isDBut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D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isEBut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E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ind w:leftChars="982" w:left="2160" w:firstLineChars="450" w:firstLine="1080"/>
                        <w:jc w:val="both"/>
                        <w:rPr>
                          <w:rFonts w:ascii="HY중고딕" w:eastAsia="HY중고딕"/>
                          <w:color w:val="000000" w:themeColor="text1"/>
                          <w:sz w:val="24"/>
                          <w:lang w:eastAsia="ko-KR"/>
                        </w:rPr>
                      </w:pPr>
                    </w:p>
                    <w:p w:rsidR="00DB5A55" w:rsidRDefault="00DB5A55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95696">
        <w:rPr>
          <w:rFonts w:ascii="맑은 고딕" w:eastAsia="맑은 고딕" w:hAnsi="맑은 고딕" w:hint="eastAsia"/>
          <w:lang w:eastAsia="ko-KR"/>
        </w:rPr>
        <w:t>라이브러리</w:t>
      </w:r>
    </w:p>
    <w:p w:rsidR="00445547" w:rsidRPr="00495696" w:rsidRDefault="00445547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445547" w:rsidRPr="00495696" w:rsidRDefault="00445547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445547" w:rsidRPr="00495696" w:rsidRDefault="00445547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DB5A55" w:rsidRPr="00495696" w:rsidRDefault="00DB5A55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4F59A2" w:rsidRPr="00495696" w:rsidRDefault="004F59A2" w:rsidP="004F59A2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495696">
        <w:rPr>
          <w:rFonts w:ascii="맑은 고딕" w:eastAsia="맑은 고딕" w:hAnsi="맑은 고딕" w:hint="eastAsia"/>
          <w:lang w:eastAsia="ko-KR"/>
        </w:rPr>
        <w:lastRenderedPageBreak/>
        <w:t>코드구현</w:t>
      </w:r>
    </w:p>
    <w:p w:rsidR="00FD145E" w:rsidRPr="0049569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mc:AlternateContent>
          <mc:Choice Requires="wps">
            <w:drawing>
              <wp:inline distT="0" distB="0" distL="0" distR="0">
                <wp:extent cx="5962650" cy="7734300"/>
                <wp:effectExtent l="19050" t="19050" r="19050" b="19050"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773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55" w:rsidRPr="00DB5A55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JoystickShield_IS_Set.h</w:t>
                            </w:r>
                            <w:proofErr w:type="spellEnd"/>
                            <w:proofErr w:type="gram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”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컨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트롤러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제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어를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위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해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사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용하기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쉬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운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함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구현</w:t>
                            </w:r>
                          </w:p>
                          <w:p w:rsidR="00DB5A55" w:rsidRPr="00DB5A55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FF"/>
                                <w:sz w:val="21"/>
                                <w:szCs w:val="20"/>
                                <w:lang w:eastAsia="ko-KR"/>
                              </w:rPr>
                            </w:pP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#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include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"JoystickShield_IS.h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#include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SoftwareSerial.h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gear;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JoystickShield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Joy;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Joystick_XY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(){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=0;   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8000"/>
                                <w:sz w:val="20"/>
                                <w:szCs w:val="20"/>
                                <w:lang w:eastAsia="ko-KR"/>
                              </w:rPr>
                              <w:t>//방향을 나타낸다.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Joy.isCenter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Joy.isUp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=8;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Joy.isDown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=2;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=4;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=6;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Joy.isLeftUp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=7;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Joy.isLeftDown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=1;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Joy.isRightUp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=9;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Joy.isRightDown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=3;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return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delay(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20);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return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Joystick_Button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(){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but=0;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Joy.isJoystickButton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but=1;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Joy.isUpButton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but=2;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Joy.isDownButton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())but=3;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())but=4;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())but=5;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Joy.isDButton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())but=6;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Joy.isEButton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())but=7;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but=0;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delay(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20);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return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but;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  <w:p w:rsidR="00DB5A55" w:rsidRPr="00DB5A55" w:rsidRDefault="00DB5A55" w:rsidP="00FD145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8" o:spid="_x0000_s1037" style="width:469.5pt;height:6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" fillcolor="white [3201]" strokecolor="#b4b392 [3209]" strokeweight="2.25pt">
                <v:textbox>
                  <w:txbxContent>
                    <w:p w:rsidR="00DB5A55" w:rsidRPr="00DB5A55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</w:pP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JoystickShield_IS_Set.h</w:t>
                      </w:r>
                      <w:proofErr w:type="spellEnd"/>
                      <w:proofErr w:type="gram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”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 xml:space="preserve"> 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컨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트롤러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제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어를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위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해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사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용하기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쉬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운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함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수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구현</w:t>
                      </w:r>
                    </w:p>
                    <w:p w:rsidR="00DB5A55" w:rsidRPr="00DB5A55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FF"/>
                          <w:sz w:val="21"/>
                          <w:szCs w:val="20"/>
                          <w:lang w:eastAsia="ko-KR"/>
                        </w:rPr>
                      </w:pP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#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include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"JoystickShield_IS.h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#include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SoftwareSerial.h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gear;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JoystickShield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Joy;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Joystick_XY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(){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=0;   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8000"/>
                          <w:sz w:val="20"/>
                          <w:szCs w:val="20"/>
                          <w:lang w:eastAsia="ko-KR"/>
                        </w:rPr>
                        <w:t>//방향을 나타낸다.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Joy.isCenter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Joy.isUp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=8;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Joy.isDown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=2;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=4;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=6;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Joy.isLeftUp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=7;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Joy.isLeftDown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=1;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Joy.isRightUp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=9;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Joy.isRightDown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=3;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return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delay(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20);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return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Joystick_Button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(){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but=0;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Joy.isJoystickButton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but=1;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Joy.isUpButton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but=2;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Joy.isDownButton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())but=3;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())but=4;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())but=5;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Joy.isDButton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())but=6;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Joy.isEButton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())but=7;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but=0;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delay(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20);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return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but;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  <w:p w:rsidR="00DB5A55" w:rsidRPr="00DB5A55" w:rsidRDefault="00DB5A55" w:rsidP="00FD145E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D145E" w:rsidRPr="00495696" w:rsidRDefault="00FD145E" w:rsidP="00F76656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:rsidR="00FD145E" w:rsidRPr="00495696" w:rsidRDefault="00DB5A55" w:rsidP="00A71BF5">
      <w:pPr>
        <w:ind w:left="720" w:hangingChars="300" w:hanging="720"/>
        <w:rPr>
          <w:rFonts w:ascii="맑은 고딕" w:eastAsia="맑은 고딕" w:hAnsi="맑은 고딕"/>
          <w:sz w:val="24"/>
          <w:szCs w:val="24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448EB49F" wp14:editId="31B41726">
                <wp:extent cx="5962650" cy="9220200"/>
                <wp:effectExtent l="19050" t="19050" r="19050" b="19050"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656" w:rsidRPr="00DB5A55" w:rsidRDefault="00F76656" w:rsidP="00F766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“</w:t>
                            </w:r>
                            <w:r w:rsidR="00E42898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DRV8835MotorShield_set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.h</w:t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”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체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제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어를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위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한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메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소드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두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정리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"DRV8835MotorShield.h"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Ultrasonic.h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Ultrasonic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2,3);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Ultrasonic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ulRight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29,28);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Ultrasonic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ulLeft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26,27);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DRV8835MotorShield motors;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gear;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straight(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==0||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(120,120);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(240,240);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(400,400);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back(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(-80,-80);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(-160,-160);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(-240,-240);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stlf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==0||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(120,50);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(240,100);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(360,150);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stri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==0||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(50,120);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(100,240);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(150,360);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bclf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(-70,-35);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(-140,-70);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(-210,-105);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bcri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(-35,-70);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(-70,-140);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(-105,-210);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(0,0);}</w:t>
                            </w:r>
                          </w:p>
                          <w:p w:rsidR="00DB5A55" w:rsidRPr="00E42898" w:rsidRDefault="00DB5A55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EB49F" id="직사각형 14" o:spid="_x0000_s1038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" fillcolor="white [3201]" strokecolor="#b4b392 [3209]" strokeweight="2.25pt">
                <v:textbox>
                  <w:txbxContent>
                    <w:p w:rsidR="00F76656" w:rsidRPr="00DB5A55" w:rsidRDefault="00F76656" w:rsidP="00F766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</w:pP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“</w:t>
                      </w:r>
                      <w:r w:rsidR="00E42898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DRV8835MotorShield_set</w:t>
                      </w: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.h</w:t>
                      </w:r>
                      <w:proofErr w:type="gram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”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 xml:space="preserve"> 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차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체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제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어를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위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한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메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소드</w:t>
                      </w:r>
                      <w:proofErr w:type="spellEnd"/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모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두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정리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"DRV8835MotorShield.h"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Ultrasonic.h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"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Ultrasonic 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2,3);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Ultrasonic 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ulRight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29,28);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Ultrasonic 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ulLeft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26,27);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DRV8835MotorShield motors;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gear;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brk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straight(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==0||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brk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(120,120);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(240,240);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(400,400);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back(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(-80,-80);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(-160,-160);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(-240,-240);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stlf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==0||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brk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(120,50);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(240,100);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(360,150);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stri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==0||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brk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(50,120);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(100,240);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(150,360);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bclf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(-70,-35);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(-140,-70);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(-210,-105);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bcri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(-35,-70);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(-70,-140);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(-105,-210);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(0,0);}</w:t>
                      </w:r>
                    </w:p>
                    <w:p w:rsidR="00DB5A55" w:rsidRPr="00E42898" w:rsidRDefault="00DB5A55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23E0C" w:rsidRPr="00495696" w:rsidRDefault="00DB5A55" w:rsidP="004F59A2">
      <w:pPr>
        <w:ind w:left="720" w:hangingChars="300" w:hanging="720"/>
        <w:rPr>
          <w:rFonts w:ascii="맑은 고딕" w:eastAsia="맑은 고딕" w:hAnsi="맑은 고딕"/>
          <w:b/>
          <w:bCs/>
          <w:sz w:val="36"/>
          <w:szCs w:val="32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27B97224" wp14:editId="105C8AE0">
                <wp:extent cx="5962650" cy="9220200"/>
                <wp:effectExtent l="19050" t="19050" r="19050" b="19050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left(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(70,-70);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(100,-100);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(150,-150);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(200,-200);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right(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(-70,70);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(-100,100);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(-150,150);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(-200,200);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stop() {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color(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col)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col==1){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(col==2) 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(col==3) 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(col==4) 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(col==5) 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(col==6)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 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34,LOW); 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(col==7)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33,LOW);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34,LOW); 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DB5A55" w:rsidRPr="00DB5A55" w:rsidRDefault="00DB5A55" w:rsidP="00DB5A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97224" id="직사각형 19" o:spid="_x0000_s1039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" fillcolor="white [3201]" strokecolor="#b4b392 [3209]" strokeweight="2.25pt">
                <v:textbox>
                  <w:txbxContent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left(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(70,-70);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(100,-100);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(150,-150);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(200,-200);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right(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(-70,70);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(-100,100);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(-150,150);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(-200,200);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stop() {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color(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col)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col==1){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(col==2) 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(col==3) 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(col==4) 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(col==5) 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(col==6)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{ 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34,LOW); 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(col==7)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33,LOW);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34,LOW); 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/>
                          <w:sz w:val="20"/>
                          <w:szCs w:val="20"/>
                        </w:rPr>
                      </w:pPr>
                    </w:p>
                    <w:p w:rsidR="00DB5A55" w:rsidRPr="00DB5A55" w:rsidRDefault="00DB5A55" w:rsidP="00DB5A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E42898"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4DDB660A" wp14:editId="74E67E52">
                <wp:extent cx="5962650" cy="9220200"/>
                <wp:effectExtent l="19050" t="19050" r="19050" b="19050"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32,HIGH);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33,HIGH);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34,HIGH); 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autoRun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(CM)&gt;9) straight(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ulLeft.Ranging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ulRight.Ranging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right(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500);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ulLeft.Ranging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(CM)&lt;15){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straight(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straight(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1200);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left(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370);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left(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500);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ulRight.Ranging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(CM)&lt;15){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straight(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straight(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delay(1200);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delay(500);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delay(330);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right(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400);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colorVal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(CM)&lt;10)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1;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(CM)&lt;15)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2;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(CM)&lt;20)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3;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(CM)&lt;25)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4;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(CM)&lt;30)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5;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(CM)&lt;30)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6;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(CM)&lt;40) 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7;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0;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42898" w:rsidRDefault="00E42898" w:rsidP="00E42898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2898" w:rsidRPr="00DB5A55" w:rsidRDefault="00E42898" w:rsidP="00E428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B660A" id="직사각형 51" o:spid="_x0000_s1040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" fillcolor="white [3201]" strokecolor="#b4b392 [3209]" strokeweight="2.25pt">
                <v:textbox>
                  <w:txbxContent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32,HIGH);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33,HIGH);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34,HIGH); 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autoRun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(CM)&gt;9) straight(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ulLeft.Ranging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ulRight.Ranging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right(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500);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ulLeft.Ranging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(CM)&lt;15){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straight(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straight(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1200);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left(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370);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left(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500);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ulRight.Ranging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(CM)&lt;15){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straight(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100);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straight(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delay(1200);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delay(500);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delay(330);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right(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400);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colorVal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(){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(CM)&lt;10)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1;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(CM)&lt;15)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2;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(CM)&lt;20)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3;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(CM)&lt;25)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4;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(CM)&lt;30)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5;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(CM)&lt;30)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6;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(CM)&lt;40) 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7;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0;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898" w:rsidRDefault="00E42898" w:rsidP="00E42898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42898" w:rsidRPr="00DB5A55" w:rsidRDefault="00E42898" w:rsidP="00E428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23E0C" w:rsidRPr="00495696" w:rsidRDefault="00B23E0C" w:rsidP="004F59A2">
      <w:pPr>
        <w:ind w:left="720" w:hangingChars="300" w:hanging="720"/>
        <w:rPr>
          <w:rFonts w:ascii="맑은 고딕" w:eastAsia="맑은 고딕" w:hAnsi="맑은 고딕"/>
          <w:b/>
          <w:bCs/>
          <w:sz w:val="36"/>
          <w:szCs w:val="32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2247F525" wp14:editId="3D944204">
                <wp:extent cx="5962650" cy="9220200"/>
                <wp:effectExtent l="19050" t="19050" r="19050" b="19050"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0C" w:rsidRPr="00DB5A55" w:rsidRDefault="00B23E0C" w:rsidP="00B23E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JoystickShiel_Demo.ino</w:t>
                            </w:r>
                            <w:proofErr w:type="spellEnd"/>
                            <w:proofErr w:type="gram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”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컨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트롤러를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제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어하기위한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ino</w:t>
                            </w:r>
                            <w:proofErr w:type="spellEnd"/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include"JoystickShield_IS_set.h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SoftwareSerial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14,15);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setup(){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BT.begin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9600);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loop(){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Joy.processCallbacks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Joystick_XY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Joystick_Button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sum=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*10+but;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BT.write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sum);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Joy.clear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7F525" id="직사각형 55" o:spid="_x0000_s1041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" fillcolor="white [3201]" strokecolor="#b4b392 [3209]" strokeweight="2.25pt">
                <v:textbox>
                  <w:txbxContent>
                    <w:p w:rsidR="00B23E0C" w:rsidRPr="00DB5A55" w:rsidRDefault="00B23E0C" w:rsidP="00B23E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</w:pP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JoystickShiel_Demo.ino</w:t>
                      </w:r>
                      <w:proofErr w:type="spellEnd"/>
                      <w:proofErr w:type="gram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”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 xml:space="preserve"> 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컨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트롤러를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제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어하기위한</w:t>
                      </w:r>
                      <w:proofErr w:type="spellEnd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ino</w:t>
                      </w:r>
                      <w:proofErr w:type="spellEnd"/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include"JoystickShield_IS_set.h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SoftwareSerial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14,15);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setup(){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BT.begin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9600);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loop(){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Joy.processCallbacks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Joystick_XY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Joystick_Button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sum=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*10+but;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BT.write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sum);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100);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Joy.clear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23E0C" w:rsidRPr="00495696" w:rsidRDefault="00B23E0C" w:rsidP="004F59A2">
      <w:pPr>
        <w:ind w:left="720" w:hangingChars="300" w:hanging="720"/>
        <w:rPr>
          <w:rFonts w:ascii="맑은 고딕" w:eastAsia="맑은 고딕" w:hAnsi="맑은 고딕"/>
          <w:b/>
          <w:bCs/>
          <w:sz w:val="36"/>
          <w:szCs w:val="32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7A94AB15" wp14:editId="347448E1">
                <wp:extent cx="5962650" cy="9220200"/>
                <wp:effectExtent l="19050" t="19050" r="19050" b="19050"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0C" w:rsidRPr="00DB5A55" w:rsidRDefault="00B23E0C" w:rsidP="00B23E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real</w:t>
                            </w:r>
                            <w:r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_Demo.ino</w:t>
                            </w:r>
                            <w:proofErr w:type="spellEnd"/>
                            <w:proofErr w:type="gram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”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체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제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어하기위한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ino</w:t>
                            </w:r>
                            <w:proofErr w:type="spellEnd"/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#include "DRV8835MotorShield_set.h"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SoftwareSerial.h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SoftwareSerial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12,11);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at;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setup(){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32,OUTPUT);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33,OUTPUT);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34,OUTPUT);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32,HIGH);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33,HIGH);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34,HIGH);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BT.begin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9600);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Serial.begin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9600);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motors.flipM1(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true);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gear=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0;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at=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loop(){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BT.available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false;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BT.read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/10;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val%10;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but==1) gear=0;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if(but==2&amp;&amp;gear!=3) gear++;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if(but==3)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if(but==4&amp;&amp;gear!=0) gear--;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if(but==5) gear=3;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if(but==6) at=true;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if(but==7) 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4AB15" id="직사각형 56" o:spid="_x0000_s1042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" fillcolor="white [3201]" strokecolor="#b4b392 [3209]" strokeweight="2.25pt">
                <v:textbox>
                  <w:txbxContent>
                    <w:p w:rsidR="00B23E0C" w:rsidRPr="00DB5A55" w:rsidRDefault="00B23E0C" w:rsidP="00B23E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</w:pP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real</w:t>
                      </w:r>
                      <w:r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_Demo.ino</w:t>
                      </w:r>
                      <w:proofErr w:type="spellEnd"/>
                      <w:proofErr w:type="gram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”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 xml:space="preserve"> 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차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체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를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제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어하기위한</w:t>
                      </w:r>
                      <w:proofErr w:type="spellEnd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ino</w:t>
                      </w:r>
                      <w:proofErr w:type="spellEnd"/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#include "DRV8835MotorShield_set.h"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SoftwareSerial.h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SoftwareSerial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12,11);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at;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setup(){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32,OUTPUT);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33,OUTPUT);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34,OUTPUT);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32,HIGH);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33,HIGH);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34,HIGH);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BT.begin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9600);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Serial.begin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9600);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motors.flipM1(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true);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gear=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0;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at=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loop(){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BT.available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false;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BT.read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/10;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val%10;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but==1) gear=0;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if(but==2&amp;&amp;gear!=3) gear++;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if(but==3)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if(but==4&amp;&amp;gear!=0) gear--;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if(but==5) gear=3;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if(but==6) at=true;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if(but==7) 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23E0C" w:rsidRPr="00495696" w:rsidRDefault="00B23E0C" w:rsidP="00495696">
      <w:pPr>
        <w:ind w:left="720" w:hangingChars="300" w:hanging="720"/>
        <w:rPr>
          <w:rFonts w:ascii="맑은 고딕" w:eastAsia="맑은 고딕" w:hAnsi="맑은 고딕" w:hint="eastAsia"/>
          <w:b/>
          <w:bCs/>
          <w:sz w:val="36"/>
          <w:szCs w:val="32"/>
          <w:lang w:eastAsia="ko-KR"/>
        </w:rPr>
      </w:pPr>
      <w:r w:rsidRPr="0049569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1A0B0758" wp14:editId="342576D6">
                <wp:extent cx="5962650" cy="9220200"/>
                <wp:effectExtent l="19050" t="19050" r="19050" b="19050"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while(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at){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autoRun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!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 color(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colorVal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color(0);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BT.available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BT.read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/10;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val%10;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 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but==2&amp;&amp;gear!=3) gear++;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if(but==4&amp;&amp;gear!=0) gear--;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if(but==7) 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if(but==1) at=false;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(gear==1)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(CM)&lt;7)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if(gear==2)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(CM)&lt;10)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if(gear==3){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ulFront.Ranging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(CM)&lt;12)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true;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==0) stop();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==8) straight(gear);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==7)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stlf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==9)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stri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==4) left(gear);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==6) right(gear);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==1)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bclf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==2) back(gear);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==3) 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bcri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(gear);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!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coloff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) color(</w:t>
                            </w:r>
                            <w:proofErr w:type="spell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colorVal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color(0);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brk</w:t>
                            </w:r>
                            <w:proofErr w:type="spell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false;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70);</w:t>
                            </w:r>
                          </w:p>
                          <w:p w:rsidR="00B23E0C" w:rsidRPr="00B23E0C" w:rsidRDefault="00B23E0C" w:rsidP="00B23E0C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3E0C">
                              <w:rPr>
                                <w:rFonts w:ascii="돋움체" w:eastAsia="돋움체" w:hAnsi="돋움체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B0758" id="직사각형 57" o:spid="_x0000_s1043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" fillcolor="white [3201]" strokecolor="#b4b392 [3209]" strokeweight="2.25pt">
                <v:textbox>
                  <w:txbxContent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while(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at){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autoRun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!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 color(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colorVal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color(0);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BT.available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BT.read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/10;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val%10;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} 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but==2&amp;&amp;gear!=3) gear++;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if(but==4&amp;&amp;gear!=0) gear--;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if(but==7) 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if(but==1) at=false;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(gear==1)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(CM)&lt;7)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if(gear==2)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(CM)&lt;10)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if(gear==3){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ulFront.Ranging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(CM)&lt;12)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true;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==0) stop();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==8) straight(gear);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==7)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stlf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==9)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stri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==4) left(gear);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==6) right(gear);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==1)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bclf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==2) back(gear);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==3) 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bcri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(gear);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!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coloff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) color(</w:t>
                      </w:r>
                      <w:proofErr w:type="spell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colorVal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());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color(0);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brk</w:t>
                      </w:r>
                      <w:proofErr w:type="spell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false;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70);</w:t>
                      </w:r>
                    </w:p>
                    <w:p w:rsidR="00B23E0C" w:rsidRPr="00B23E0C" w:rsidRDefault="00B23E0C" w:rsidP="00B23E0C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B23E0C">
                        <w:rPr>
                          <w:rFonts w:ascii="돋움체" w:eastAsia="돋움체" w:hAnsi="돋움체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F59A2" w:rsidRPr="00495696" w:rsidRDefault="004F59A2" w:rsidP="004F59A2">
      <w:pPr>
        <w:ind w:left="1080" w:hangingChars="300" w:hanging="1080"/>
        <w:rPr>
          <w:rFonts w:ascii="맑은 고딕" w:eastAsia="맑은 고딕" w:hAnsi="맑은 고딕"/>
          <w:sz w:val="32"/>
          <w:szCs w:val="32"/>
          <w:lang w:eastAsia="ko-KR"/>
        </w:rPr>
      </w:pPr>
      <w:r w:rsidRPr="00495696">
        <w:rPr>
          <w:rFonts w:ascii="맑은 고딕" w:eastAsia="맑은 고딕" w:hAnsi="맑은 고딕"/>
          <w:b/>
          <w:bCs/>
          <w:sz w:val="36"/>
          <w:szCs w:val="32"/>
          <w:lang w:eastAsia="ko-KR"/>
        </w:rPr>
        <w:lastRenderedPageBreak/>
        <w:t>8.</w:t>
      </w:r>
      <w:r w:rsidRPr="00495696">
        <w:rPr>
          <w:rFonts w:ascii="맑은 고딕" w:eastAsia="맑은 고딕" w:hAnsi="맑은 고딕" w:hint="eastAsia"/>
          <w:b/>
          <w:sz w:val="36"/>
          <w:szCs w:val="32"/>
          <w:lang w:eastAsia="ko-KR"/>
        </w:rPr>
        <w:t>Youtube</w:t>
      </w:r>
      <w:r w:rsidRPr="00495696">
        <w:rPr>
          <w:rFonts w:ascii="맑은 고딕" w:eastAsia="맑은 고딕" w:hAnsi="맑은 고딕" w:cs="맑은 고딕" w:hint="eastAsia"/>
          <w:b/>
          <w:sz w:val="36"/>
          <w:szCs w:val="32"/>
          <w:lang w:eastAsia="ko-KR"/>
        </w:rPr>
        <w:t>및</w:t>
      </w:r>
      <w:r w:rsidRPr="00495696">
        <w:rPr>
          <w:rFonts w:ascii="맑은 고딕" w:eastAsia="맑은 고딕" w:hAnsi="맑은 고딕" w:hint="eastAsia"/>
          <w:b/>
          <w:sz w:val="36"/>
          <w:szCs w:val="32"/>
          <w:lang w:eastAsia="ko-KR"/>
        </w:rPr>
        <w:t xml:space="preserve"> </w:t>
      </w:r>
      <w:r w:rsidRPr="00495696">
        <w:rPr>
          <w:rFonts w:ascii="맑은 고딕" w:eastAsia="맑은 고딕" w:hAnsi="맑은 고딕" w:cs="맑은 고딕" w:hint="eastAsia"/>
          <w:b/>
          <w:sz w:val="36"/>
          <w:szCs w:val="32"/>
          <w:lang w:eastAsia="ko-KR"/>
        </w:rPr>
        <w:t>사진</w:t>
      </w:r>
    </w:p>
    <w:p w:rsidR="00B23E0C" w:rsidRPr="00495696" w:rsidRDefault="00B23E0C" w:rsidP="00B23E0C">
      <w:pPr>
        <w:ind w:left="1200" w:hangingChars="300" w:hanging="1200"/>
        <w:rPr>
          <w:rFonts w:ascii="맑은 고딕" w:eastAsia="맑은 고딕" w:hAnsi="맑은 고딕"/>
          <w:sz w:val="36"/>
        </w:rPr>
      </w:pPr>
      <w:proofErr w:type="spellStart"/>
      <w:proofErr w:type="gramStart"/>
      <w:r w:rsidRPr="00495696">
        <w:rPr>
          <w:rFonts w:ascii="맑은 고딕" w:eastAsia="맑은 고딕" w:hAnsi="맑은 고딕" w:hint="eastAsia"/>
          <w:sz w:val="40"/>
          <w:szCs w:val="24"/>
          <w:lang w:eastAsia="ko-KR"/>
        </w:rPr>
        <w:t>Youtube</w:t>
      </w:r>
      <w:proofErr w:type="spellEnd"/>
      <w:r w:rsidRPr="00495696">
        <w:rPr>
          <w:rFonts w:ascii="맑은 고딕" w:eastAsia="맑은 고딕" w:hAnsi="맑은 고딕" w:hint="eastAsia"/>
          <w:sz w:val="40"/>
          <w:szCs w:val="24"/>
          <w:lang w:eastAsia="ko-KR"/>
        </w:rPr>
        <w:t xml:space="preserve"> :</w:t>
      </w:r>
      <w:proofErr w:type="gramEnd"/>
      <w:r w:rsidRPr="00495696">
        <w:rPr>
          <w:rFonts w:ascii="맑은 고딕" w:eastAsia="맑은 고딕" w:hAnsi="맑은 고딕" w:hint="eastAsia"/>
          <w:sz w:val="40"/>
          <w:szCs w:val="24"/>
          <w:lang w:eastAsia="ko-KR"/>
        </w:rPr>
        <w:t xml:space="preserve"> </w:t>
      </w:r>
      <w:hyperlink r:id="rId17" w:history="1">
        <w:r w:rsidRPr="00495696">
          <w:rPr>
            <w:rStyle w:val="af7"/>
            <w:rFonts w:ascii="맑은 고딕" w:eastAsia="맑은 고딕" w:hAnsi="맑은 고딕" w:hint="eastAsia"/>
            <w:sz w:val="36"/>
          </w:rPr>
          <w:t>https://youtu.be/aYWHMh-P8G0</w:t>
        </w:r>
      </w:hyperlink>
    </w:p>
    <w:p w:rsidR="00B23E0C" w:rsidRPr="00495696" w:rsidRDefault="00B23E0C" w:rsidP="00B23E0C">
      <w:pPr>
        <w:ind w:left="660" w:hangingChars="300" w:hanging="660"/>
        <w:rPr>
          <w:rFonts w:ascii="맑은 고딕" w:eastAsia="맑은 고딕" w:hAnsi="맑은 고딕"/>
        </w:rPr>
      </w:pPr>
    </w:p>
    <w:p w:rsidR="00B23E0C" w:rsidRPr="00495696" w:rsidRDefault="00B23E0C" w:rsidP="00B23E0C">
      <w:pPr>
        <w:ind w:left="660" w:hangingChars="300" w:hanging="660"/>
        <w:rPr>
          <w:rFonts w:ascii="맑은 고딕" w:eastAsia="맑은 고딕" w:hAnsi="맑은 고딕"/>
        </w:rPr>
      </w:pPr>
    </w:p>
    <w:p w:rsidR="004F59A2" w:rsidRPr="00495696" w:rsidRDefault="00B23E0C" w:rsidP="00A71BF5">
      <w:pPr>
        <w:ind w:left="720" w:hangingChars="300" w:hanging="720"/>
        <w:rPr>
          <w:rFonts w:ascii="맑은 고딕" w:eastAsia="맑은 고딕" w:hAnsi="맑은 고딕"/>
          <w:sz w:val="24"/>
          <w:szCs w:val="24"/>
          <w:lang w:eastAsia="ko-KR"/>
        </w:rPr>
      </w:pPr>
      <w:bookmarkStart w:id="1" w:name="_GoBack"/>
      <w:bookmarkEnd w:id="1"/>
      <w:r w:rsidRPr="00495696">
        <w:rPr>
          <w:rFonts w:ascii="맑은 고딕" w:eastAsia="맑은 고딕" w:hAnsi="맑은 고딕"/>
          <w:sz w:val="24"/>
          <w:szCs w:val="24"/>
          <w:lang w:eastAsia="ko-KR"/>
        </w:rPr>
        <w:drawing>
          <wp:anchor distT="0" distB="0" distL="114300" distR="114300" simplePos="0" relativeHeight="2517447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2924175" cy="3009265"/>
            <wp:effectExtent l="0" t="0" r="9525" b="635"/>
            <wp:wrapTight wrapText="bothSides">
              <wp:wrapPolygon edited="0">
                <wp:start x="0" y="0"/>
                <wp:lineTo x="0" y="21468"/>
                <wp:lineTo x="21530" y="21468"/>
                <wp:lineTo x="21530" y="0"/>
                <wp:lineTo x="0" y="0"/>
              </wp:wrapPolygon>
            </wp:wrapTight>
            <wp:docPr id="6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0" r="40373" b="12869"/>
                    <a:stretch/>
                  </pic:blipFill>
                  <pic:spPr>
                    <a:xfrm>
                      <a:off x="0" y="0"/>
                      <a:ext cx="292417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drawing>
          <wp:anchor distT="0" distB="0" distL="114300" distR="114300" simplePos="0" relativeHeight="251743744" behindDoc="1" locked="0" layoutInCell="1" allowOverlap="1" wp14:anchorId="2A4259BE" wp14:editId="4E79877E">
            <wp:simplePos x="0" y="0"/>
            <wp:positionH relativeFrom="column">
              <wp:posOffset>123825</wp:posOffset>
            </wp:positionH>
            <wp:positionV relativeFrom="paragraph">
              <wp:posOffset>114300</wp:posOffset>
            </wp:positionV>
            <wp:extent cx="252412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18" y="21455"/>
                <wp:lineTo x="21518" y="0"/>
                <wp:lineTo x="0" y="0"/>
              </wp:wrapPolygon>
            </wp:wrapTight>
            <wp:docPr id="5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5696">
        <w:rPr>
          <w:rFonts w:ascii="맑은 고딕" w:eastAsia="맑은 고딕" w:hAnsi="맑은 고딕"/>
          <w:sz w:val="24"/>
          <w:szCs w:val="24"/>
          <w:lang w:eastAsia="ko-KR"/>
        </w:rPr>
        <w:drawing>
          <wp:anchor distT="0" distB="0" distL="114300" distR="114300" simplePos="0" relativeHeight="251742720" behindDoc="1" locked="0" layoutInCell="1" allowOverlap="1" wp14:anchorId="7A4ECA0E" wp14:editId="3BAA7645">
            <wp:simplePos x="0" y="0"/>
            <wp:positionH relativeFrom="margin">
              <wp:align>left</wp:align>
            </wp:positionH>
            <wp:positionV relativeFrom="paragraph">
              <wp:posOffset>1800225</wp:posOffset>
            </wp:positionV>
            <wp:extent cx="3115761" cy="1752616"/>
            <wp:effectExtent l="0" t="0" r="8890" b="0"/>
            <wp:wrapTight wrapText="bothSides">
              <wp:wrapPolygon edited="0">
                <wp:start x="0" y="0"/>
                <wp:lineTo x="0" y="21365"/>
                <wp:lineTo x="21530" y="21365"/>
                <wp:lineTo x="21530" y="0"/>
                <wp:lineTo x="0" y="0"/>
              </wp:wrapPolygon>
            </wp:wrapTight>
            <wp:docPr id="5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761" cy="175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59A2" w:rsidRPr="00495696" w:rsidSect="00442269">
      <w:footerReference w:type="default" r:id="rId21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1F8" w:rsidRDefault="00B651F8">
      <w:pPr>
        <w:spacing w:after="0" w:line="240" w:lineRule="auto"/>
      </w:pPr>
      <w:r>
        <w:separator/>
      </w:r>
    </w:p>
  </w:endnote>
  <w:endnote w:type="continuationSeparator" w:id="0">
    <w:p w:rsidR="00B651F8" w:rsidRDefault="00B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A55" w:rsidRDefault="00DB5A55">
    <w:pPr>
      <w:pStyle w:val="af4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5A55" w:rsidRDefault="00DB5A55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4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DB5A55" w:rsidRDefault="00DB5A55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5A55" w:rsidRDefault="00DB5A55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AC7D26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16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4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DB5A55" w:rsidRDefault="00DB5A55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AC7D26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16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7B7F340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5A4844E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3307BFA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1F8" w:rsidRDefault="00B651F8">
      <w:pPr>
        <w:spacing w:after="0" w:line="240" w:lineRule="auto"/>
      </w:pPr>
      <w:r>
        <w:separator/>
      </w:r>
    </w:p>
  </w:footnote>
  <w:footnote w:type="continuationSeparator" w:id="0">
    <w:p w:rsidR="00B651F8" w:rsidRDefault="00B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42969"/>
    <w:multiLevelType w:val="hybridMultilevel"/>
    <w:tmpl w:val="9CD4F0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011983"/>
    <w:multiLevelType w:val="hybridMultilevel"/>
    <w:tmpl w:val="F8E2B9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6367A9"/>
    <w:multiLevelType w:val="hybridMultilevel"/>
    <w:tmpl w:val="7EB8BF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035B1"/>
    <w:multiLevelType w:val="hybridMultilevel"/>
    <w:tmpl w:val="04DEF3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12D52"/>
    <w:multiLevelType w:val="hybridMultilevel"/>
    <w:tmpl w:val="8F288D22"/>
    <w:lvl w:ilvl="0" w:tplc="C5D03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>
    <w:nsid w:val="3167057F"/>
    <w:multiLevelType w:val="hybridMultilevel"/>
    <w:tmpl w:val="61DA5E08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E61623"/>
    <w:multiLevelType w:val="hybridMultilevel"/>
    <w:tmpl w:val="C5B8D10A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5F756B"/>
    <w:multiLevelType w:val="hybridMultilevel"/>
    <w:tmpl w:val="C79419C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C725767"/>
    <w:multiLevelType w:val="hybridMultilevel"/>
    <w:tmpl w:val="A2309E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0723499"/>
    <w:multiLevelType w:val="hybridMultilevel"/>
    <w:tmpl w:val="9AE837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DB"/>
    <w:rsid w:val="00022C6B"/>
    <w:rsid w:val="000873F4"/>
    <w:rsid w:val="00101069"/>
    <w:rsid w:val="00173F98"/>
    <w:rsid w:val="001A63C7"/>
    <w:rsid w:val="001E6BB4"/>
    <w:rsid w:val="001F4EEB"/>
    <w:rsid w:val="00232ABB"/>
    <w:rsid w:val="00375DAF"/>
    <w:rsid w:val="00442269"/>
    <w:rsid w:val="00445547"/>
    <w:rsid w:val="004455E9"/>
    <w:rsid w:val="00467EA1"/>
    <w:rsid w:val="00495696"/>
    <w:rsid w:val="004D0419"/>
    <w:rsid w:val="004F59A2"/>
    <w:rsid w:val="005751F7"/>
    <w:rsid w:val="005A4747"/>
    <w:rsid w:val="006852DB"/>
    <w:rsid w:val="00694B31"/>
    <w:rsid w:val="006B1D88"/>
    <w:rsid w:val="006D3942"/>
    <w:rsid w:val="006E27A8"/>
    <w:rsid w:val="00731F78"/>
    <w:rsid w:val="00757223"/>
    <w:rsid w:val="008C76B4"/>
    <w:rsid w:val="00942B27"/>
    <w:rsid w:val="009E54B5"/>
    <w:rsid w:val="00A04CF9"/>
    <w:rsid w:val="00A07658"/>
    <w:rsid w:val="00A71BF5"/>
    <w:rsid w:val="00AC7D26"/>
    <w:rsid w:val="00B23E0C"/>
    <w:rsid w:val="00B640D5"/>
    <w:rsid w:val="00B651F8"/>
    <w:rsid w:val="00C320C7"/>
    <w:rsid w:val="00C549C7"/>
    <w:rsid w:val="00CB4FD1"/>
    <w:rsid w:val="00DB5A55"/>
    <w:rsid w:val="00E2036C"/>
    <w:rsid w:val="00E26675"/>
    <w:rsid w:val="00E42898"/>
    <w:rsid w:val="00E96E89"/>
    <w:rsid w:val="00F066BE"/>
    <w:rsid w:val="00F4540E"/>
    <w:rsid w:val="00F76656"/>
    <w:rsid w:val="00F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8E0FB-31DD-4AB6-8A28-A6FF5111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656"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F78"/>
    <w:pPr>
      <w:keepNext/>
      <w:keepLines/>
      <w:spacing w:before="200" w:after="0"/>
      <w:outlineLvl w:val="1"/>
    </w:pPr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31F78"/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character" w:customStyle="1" w:styleId="3Char">
    <w:name w:val="제목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제목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인용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머리글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  <w:style w:type="paragraph" w:customStyle="1" w:styleId="af5">
    <w:name w:val="바탕글"/>
    <w:basedOn w:val="a"/>
    <w:rsid w:val="001E6BB4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table" w:styleId="af6">
    <w:name w:val="Table Grid"/>
    <w:basedOn w:val="a1"/>
    <w:uiPriority w:val="59"/>
    <w:rsid w:val="00731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Plain Table 5"/>
    <w:basedOn w:val="a1"/>
    <w:uiPriority w:val="45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CA7" w:themeColor="accent5" w:themeTint="66"/>
        <w:left w:val="single" w:sz="4" w:space="0" w:color="F1BCA7" w:themeColor="accent5" w:themeTint="66"/>
        <w:bottom w:val="single" w:sz="4" w:space="0" w:color="F1BCA7" w:themeColor="accent5" w:themeTint="66"/>
        <w:right w:val="single" w:sz="4" w:space="0" w:color="F1BCA7" w:themeColor="accent5" w:themeTint="66"/>
        <w:insideH w:val="single" w:sz="4" w:space="0" w:color="F1BCA7" w:themeColor="accent5" w:themeTint="66"/>
        <w:insideV w:val="single" w:sz="4" w:space="0" w:color="F1BCA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9B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Hyperlink"/>
    <w:basedOn w:val="a0"/>
    <w:uiPriority w:val="99"/>
    <w:unhideWhenUsed/>
    <w:rsid w:val="004D0419"/>
    <w:rPr>
      <w:color w:val="CC9900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sid w:val="004D0419"/>
    <w:rPr>
      <w:color w:val="969696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232ABB"/>
    <w:rPr>
      <w:sz w:val="18"/>
      <w:szCs w:val="18"/>
    </w:rPr>
  </w:style>
  <w:style w:type="paragraph" w:styleId="afa">
    <w:name w:val="annotation text"/>
    <w:basedOn w:val="a"/>
    <w:link w:val="Char7"/>
    <w:uiPriority w:val="99"/>
    <w:semiHidden/>
    <w:unhideWhenUsed/>
    <w:rsid w:val="00232ABB"/>
  </w:style>
  <w:style w:type="character" w:customStyle="1" w:styleId="Char7">
    <w:name w:val="메모 텍스트 Char"/>
    <w:basedOn w:val="a0"/>
    <w:link w:val="afa"/>
    <w:uiPriority w:val="99"/>
    <w:semiHidden/>
    <w:rsid w:val="00232ABB"/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232ABB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232ABB"/>
    <w:rPr>
      <w:b/>
      <w:bCs/>
    </w:rPr>
  </w:style>
  <w:style w:type="character" w:customStyle="1" w:styleId="apple-converted-space">
    <w:name w:val="apple-converted-space"/>
    <w:basedOn w:val="a0"/>
    <w:rsid w:val="00F4540E"/>
  </w:style>
  <w:style w:type="paragraph" w:styleId="HTML">
    <w:name w:val="HTML Preformatted"/>
    <w:basedOn w:val="a"/>
    <w:link w:val="HTMLChar"/>
    <w:uiPriority w:val="99"/>
    <w:unhideWhenUsed/>
    <w:rsid w:val="00FD1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FD145E"/>
    <w:rPr>
      <w:rFonts w:ascii="굴림체" w:eastAsia="굴림체" w:hAnsi="굴림체" w:cs="굴림체"/>
      <w:sz w:val="24"/>
      <w:szCs w:val="24"/>
      <w:lang w:eastAsia="ko-KR"/>
    </w:rPr>
  </w:style>
  <w:style w:type="paragraph" w:customStyle="1" w:styleId="MS">
    <w:name w:val="MS바탕글"/>
    <w:basedOn w:val="a"/>
    <w:rsid w:val="00F76656"/>
    <w:pPr>
      <w:widowControl w:val="0"/>
      <w:shd w:val="clear" w:color="auto" w:fill="FFFFFF"/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styleId="afc">
    <w:name w:val="Normal (Web)"/>
    <w:basedOn w:val="a"/>
    <w:uiPriority w:val="99"/>
    <w:semiHidden/>
    <w:unhideWhenUsed/>
    <w:rsid w:val="00B23E0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yperlink" Target="https://youtu.be/aYWHMh-P8G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372;&#44256;&#49436;(&#54596;&#49688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57624718A641528A609AD701097D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6D267E-0C57-43D3-B105-2279C3290251}"/>
      </w:docPartPr>
      <w:docPartBody>
        <w:p w:rsidR="00A42CBC" w:rsidRDefault="00BA4298">
          <w:pPr>
            <w:pStyle w:val="8D57624718A641528A609AD701097D85"/>
          </w:pPr>
          <w:r w:rsidRPr="00E96E89">
            <w:rPr>
              <w:rFonts w:eastAsia="굴림"/>
              <w:b/>
            </w:rPr>
            <w:t>[</w:t>
          </w:r>
          <w:r w:rsidRPr="00E96E89">
            <w:rPr>
              <w:rFonts w:eastAsia="굴림" w:hint="eastAsia"/>
              <w:b/>
            </w:rPr>
            <w:t>문서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제목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입력</w:t>
          </w:r>
          <w:r w:rsidRPr="00E96E89">
            <w:rPr>
              <w:rFonts w:eastAsia="굴림"/>
              <w:b/>
            </w:rPr>
            <w:t>]</w:t>
          </w:r>
        </w:p>
      </w:docPartBody>
    </w:docPart>
    <w:docPart>
      <w:docPartPr>
        <w:name w:val="E00585EE12E047049B5E72365ABDE2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F4EBF9-C4B9-41CF-8343-E327106A7D65}"/>
      </w:docPartPr>
      <w:docPartBody>
        <w:p w:rsidR="00A42CBC" w:rsidRDefault="00BA4298">
          <w:pPr>
            <w:pStyle w:val="E00585EE12E047049B5E72365ABDE29C"/>
          </w:pPr>
          <w:r w:rsidRPr="00E96E89">
            <w:rPr>
              <w:rStyle w:val="a3"/>
              <w:rFonts w:eastAsia="굴림"/>
              <w:b/>
            </w:rPr>
            <w:t>[</w:t>
          </w:r>
          <w:r w:rsidRPr="00E96E89">
            <w:rPr>
              <w:rStyle w:val="a3"/>
              <w:rFonts w:eastAsia="굴림" w:hint="eastAsia"/>
              <w:b/>
            </w:rPr>
            <w:t>문서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부제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입력</w:t>
          </w:r>
          <w:r w:rsidRPr="00E96E89">
            <w:rPr>
              <w:rStyle w:val="a3"/>
              <w:rFonts w:eastAsia="굴림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BC"/>
    <w:rsid w:val="0003766E"/>
    <w:rsid w:val="004C458B"/>
    <w:rsid w:val="009A517C"/>
    <w:rsid w:val="00A42CBC"/>
    <w:rsid w:val="00BA4298"/>
    <w:rsid w:val="00E0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480" w:after="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200" w:after="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57624718A641528A609AD701097D85">
    <w:name w:val="8D57624718A641528A609AD701097D8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E00585EE12E047049B5E72365ABDE29C">
    <w:name w:val="E00585EE12E047049B5E72365ABDE29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2741D9D4547F4D6AAC30A5966E597B1B">
    <w:name w:val="2741D9D4547F4D6AAC30A5966E597B1B"/>
    <w:pPr>
      <w:widowControl w:val="0"/>
      <w:wordWrap w:val="0"/>
      <w:autoSpaceDE w:val="0"/>
      <w:autoSpaceDN w:val="0"/>
    </w:pPr>
  </w:style>
  <w:style w:type="paragraph" w:customStyle="1" w:styleId="489BC8B793894FB18FCB5B073FBA9397">
    <w:name w:val="489BC8B793894FB18FCB5B073FBA939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C8BEB-8EB2-4549-A1A4-4E0DC3BF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보고서(필수 디자인).dotx</Template>
  <TotalTime>1</TotalTime>
  <Pages>17</Pages>
  <Words>230</Words>
  <Characters>1313</Characters>
  <Application>Microsoft Office Word</Application>
  <DocSecurity>0</DocSecurity>
  <Lines>10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G RC 카</vt:lpstr>
      <vt:lpstr/>
      <vt:lpstr>    제목 2</vt:lpstr>
      <vt:lpstr>        Heading 3</vt:lpstr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RC 카</dc:title>
  <dc:subject>목차</dc:subject>
  <dc:creator>Registered User</dc:creator>
  <cp:keywords/>
  <cp:lastModifiedBy>Registered User</cp:lastModifiedBy>
  <cp:revision>2</cp:revision>
  <dcterms:created xsi:type="dcterms:W3CDTF">2016-12-14T17:15:00Z</dcterms:created>
  <dcterms:modified xsi:type="dcterms:W3CDTF">2016-12-14T17:15:00Z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